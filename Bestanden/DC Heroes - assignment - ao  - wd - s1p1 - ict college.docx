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BA4" w:rsidRDefault="004E6BA4" w:rsidP="004E6BA4">
      <w:pPr>
        <w:outlineLvl w:val="0"/>
        <w:rPr>
          <w:sz w:val="36"/>
          <w:lang w:val="en-GB"/>
        </w:rPr>
      </w:pPr>
      <w:r>
        <w:rPr>
          <w:sz w:val="36"/>
          <w:lang w:val="en-GB"/>
        </w:rPr>
        <w:t>Assignment DC Heroes</w:t>
      </w:r>
    </w:p>
    <w:p w:rsidR="004E6BA4" w:rsidRDefault="004E6BA4" w:rsidP="004E6BA4">
      <w:pPr>
        <w:rPr>
          <w:rFonts w:ascii="Calibri" w:eastAsia="Times New Roman" w:hAnsi="Calibri" w:cs="Times New Roman"/>
          <w:lang w:val="en-GB" w:eastAsia="nl-NL"/>
        </w:rPr>
      </w:pPr>
      <w:r>
        <w:rPr>
          <w:sz w:val="20"/>
          <w:lang w:val="en-GB"/>
        </w:rPr>
        <w:t>Date</w:t>
      </w:r>
      <w:r>
        <w:rPr>
          <w:sz w:val="20"/>
          <w:lang w:val="en-GB"/>
        </w:rPr>
        <w:tab/>
      </w:r>
      <w:r>
        <w:rPr>
          <w:sz w:val="20"/>
          <w:lang w:val="en-GB"/>
        </w:rPr>
        <w:tab/>
        <w:t>: 11Dec2017</w:t>
      </w:r>
    </w:p>
    <w:p w:rsidR="004E6BA4" w:rsidRDefault="004E6BA4" w:rsidP="004E6BA4">
      <w:pPr>
        <w:rPr>
          <w:sz w:val="20"/>
          <w:lang w:val="en-GB"/>
        </w:rPr>
      </w:pPr>
      <w:r>
        <w:rPr>
          <w:sz w:val="20"/>
          <w:lang w:val="en-GB"/>
        </w:rPr>
        <w:t>By</w:t>
      </w:r>
      <w:r>
        <w:rPr>
          <w:sz w:val="20"/>
          <w:lang w:val="en-GB"/>
        </w:rPr>
        <w:tab/>
      </w:r>
      <w:r>
        <w:rPr>
          <w:sz w:val="20"/>
          <w:lang w:val="en-GB"/>
        </w:rPr>
        <w:tab/>
        <w:t>: Benjamin Porobic (</w:t>
      </w:r>
      <w:hyperlink r:id="rId7" w:history="1">
        <w:r>
          <w:rPr>
            <w:rStyle w:val="Hyperlink"/>
            <w:sz w:val="20"/>
            <w:lang w:val="en-GB"/>
          </w:rPr>
          <w:t>b.porobic@roc-teraa.nl</w:t>
        </w:r>
      </w:hyperlink>
      <w:r>
        <w:rPr>
          <w:sz w:val="20"/>
          <w:lang w:val="en-GB"/>
        </w:rPr>
        <w:t>) &amp; Peter Nocker (</w:t>
      </w:r>
      <w:hyperlink r:id="rId8" w:history="1">
        <w:r>
          <w:rPr>
            <w:rStyle w:val="Hyperlink"/>
            <w:sz w:val="20"/>
            <w:lang w:val="en-GB"/>
          </w:rPr>
          <w:t>p.nocker@roc-teraa.nl</w:t>
        </w:r>
      </w:hyperlink>
      <w:r>
        <w:rPr>
          <w:sz w:val="20"/>
          <w:lang w:val="en-GB"/>
        </w:rPr>
        <w:t>)</w:t>
      </w:r>
    </w:p>
    <w:p w:rsidR="004E6BA4" w:rsidRDefault="004E6BA4" w:rsidP="004E6BA4">
      <w:pPr>
        <w:rPr>
          <w:sz w:val="20"/>
          <w:lang w:val="en-GB"/>
        </w:rPr>
      </w:pPr>
      <w:r>
        <w:rPr>
          <w:sz w:val="20"/>
          <w:lang w:val="en-GB"/>
        </w:rPr>
        <w:t>Hours</w:t>
      </w:r>
      <w:r>
        <w:rPr>
          <w:sz w:val="20"/>
          <w:lang w:val="en-GB"/>
        </w:rPr>
        <w:tab/>
      </w:r>
      <w:r>
        <w:rPr>
          <w:sz w:val="20"/>
          <w:lang w:val="en-GB"/>
        </w:rPr>
        <w:tab/>
        <w:t>: 10 hours (4 weeks, 2.5 hours a week)</w:t>
      </w:r>
    </w:p>
    <w:p w:rsidR="004E6BA4" w:rsidRDefault="004E6BA4" w:rsidP="004E6BA4">
      <w:pPr>
        <w:rPr>
          <w:sz w:val="20"/>
          <w:lang w:val="en-GB"/>
        </w:rPr>
      </w:pPr>
      <w:r>
        <w:rPr>
          <w:sz w:val="20"/>
          <w:lang w:val="en-GB"/>
        </w:rPr>
        <w:t>Assessment</w:t>
      </w:r>
      <w:r>
        <w:rPr>
          <w:sz w:val="20"/>
          <w:lang w:val="en-GB"/>
        </w:rPr>
        <w:tab/>
        <w:t>: Individual</w:t>
      </w:r>
    </w:p>
    <w:p w:rsidR="004E6BA4" w:rsidRDefault="004E6BA4" w:rsidP="004E6BA4">
      <w:pPr>
        <w:rPr>
          <w:lang w:val="en-GB"/>
        </w:rPr>
      </w:pPr>
    </w:p>
    <w:p w:rsidR="004E6BA4" w:rsidRDefault="004E6BA4" w:rsidP="004E6BA4">
      <w:pPr>
        <w:rPr>
          <w:u w:val="single"/>
          <w:lang w:val="en-GB"/>
        </w:rPr>
      </w:pPr>
      <w:r>
        <w:rPr>
          <w:u w:val="single"/>
          <w:lang w:val="en-GB"/>
        </w:rPr>
        <w:t xml:space="preserve">Read the assignment carefully and ask questions if anything is not clear. </w:t>
      </w:r>
    </w:p>
    <w:p w:rsidR="004E6BA4" w:rsidRDefault="004E6BA4" w:rsidP="004E6BA4">
      <w:pPr>
        <w:pStyle w:val="Kop1"/>
        <w:rPr>
          <w:lang w:val="en-GB"/>
        </w:rPr>
      </w:pPr>
      <w:r>
        <w:rPr>
          <w:noProof/>
        </w:rPr>
        <w:drawing>
          <wp:anchor distT="0" distB="0" distL="114300" distR="114300" simplePos="0" relativeHeight="251658240" behindDoc="0" locked="0" layoutInCell="1" allowOverlap="1">
            <wp:simplePos x="0" y="0"/>
            <wp:positionH relativeFrom="column">
              <wp:posOffset>4672330</wp:posOffset>
            </wp:positionH>
            <wp:positionV relativeFrom="paragraph">
              <wp:posOffset>250825</wp:posOffset>
            </wp:positionV>
            <wp:extent cx="962025" cy="962025"/>
            <wp:effectExtent l="0" t="0" r="9525" b="9525"/>
            <wp:wrapSquare wrapText="bothSides"/>
            <wp:docPr id="20" name="Afbeelding 20" descr="https://upload.wikimedia.org/wikipedia/commons/thumb/3/3d/DC_Comics_logo.svg/2000px-DC_Comic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s://upload.wikimedia.org/wikipedia/commons/thumb/3/3d/DC_Comics_logo.svg/2000px-DC_Comics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pic:spPr>
                </pic:pic>
              </a:graphicData>
            </a:graphic>
            <wp14:sizeRelH relativeFrom="margin">
              <wp14:pctWidth>0</wp14:pctWidth>
            </wp14:sizeRelH>
            <wp14:sizeRelV relativeFrom="margin">
              <wp14:pctHeight>0</wp14:pctHeight>
            </wp14:sizeRelV>
          </wp:anchor>
        </w:drawing>
      </w:r>
      <w:r>
        <w:rPr>
          <w:lang w:val="en-GB"/>
        </w:rPr>
        <w:t>Introduction</w:t>
      </w:r>
    </w:p>
    <w:p w:rsidR="004E6BA4" w:rsidRDefault="004E6BA4" w:rsidP="004E6BA4">
      <w:pPr>
        <w:rPr>
          <w:lang w:val="en-GB"/>
        </w:rPr>
      </w:pPr>
      <w:r>
        <w:rPr>
          <w:lang w:val="en-GB"/>
        </w:rPr>
        <w:t>The founder, Malcolm Wheeler-Nicholson started in 1934 with National Allied Publications, nowadays known as DC Comics. The comics are well-known for their superheroes as Superman, Batman, Wonder Woman, Green Lantern, The Flash, Aquaman and Hawkgirl, including teams such as Justice League, Legion of Super-Heroes and Batman &amp; Robin.</w:t>
      </w:r>
    </w:p>
    <w:p w:rsidR="004E6BA4" w:rsidRDefault="004E6BA4" w:rsidP="004E6BA4">
      <w:pPr>
        <w:rPr>
          <w:lang w:val="en-GB"/>
        </w:rPr>
      </w:pPr>
    </w:p>
    <w:p w:rsidR="004E6BA4" w:rsidRDefault="004E6BA4" w:rsidP="004E6BA4">
      <w:pPr>
        <w:pStyle w:val="Kop2"/>
        <w:rPr>
          <w:lang w:val="en-GB"/>
        </w:rPr>
      </w:pPr>
      <w:r>
        <w:rPr>
          <w:lang w:val="en-GB"/>
        </w:rPr>
        <w:t>The assignment</w:t>
      </w:r>
    </w:p>
    <w:p w:rsidR="004E6BA4" w:rsidRDefault="004E6BA4" w:rsidP="004E6BA4">
      <w:pPr>
        <w:rPr>
          <w:lang w:val="en-GB"/>
        </w:rPr>
      </w:pPr>
      <w:r>
        <w:rPr>
          <w:lang w:val="en-GB"/>
        </w:rPr>
        <w:t>Peter Olsen, DC’s vice president of app development has chosen you as the “web development hero” to create a community website dedicated to DC heroes, called: (how obvious) DC Heroes! This is a wiki website filled with information about different teams and characters. An important feature of “DC Heroes” is the possibility to rate and review every character individually. All the ratings and reviews are stored in the designated table. See chapter “reviews” for more information!</w:t>
      </w:r>
    </w:p>
    <w:p w:rsidR="004E6BA4" w:rsidRDefault="004E6BA4" w:rsidP="004E6BA4">
      <w:pPr>
        <w:rPr>
          <w:lang w:val="en-GB"/>
        </w:rPr>
      </w:pPr>
    </w:p>
    <w:p w:rsidR="004E6BA4" w:rsidRDefault="004E6BA4" w:rsidP="004E6BA4">
      <w:pPr>
        <w:rPr>
          <w:lang w:val="en-GB"/>
        </w:rPr>
      </w:pPr>
      <w:r>
        <w:rPr>
          <w:lang w:val="en-GB"/>
        </w:rPr>
        <w:t>All the characteristics, like name, power, info and path to images are saved and retrieved from the database. The database is divided in different tables (team, hero and rating).</w:t>
      </w:r>
    </w:p>
    <w:p w:rsidR="004E6BA4" w:rsidRDefault="004E6BA4" w:rsidP="004E6BA4">
      <w:pPr>
        <w:rPr>
          <w:lang w:val="en-GB"/>
        </w:rPr>
      </w:pPr>
    </w:p>
    <w:p w:rsidR="004E6BA4" w:rsidRDefault="004E6BA4" w:rsidP="004E6BA4">
      <w:pPr>
        <w:rPr>
          <w:lang w:val="en-GB"/>
        </w:rPr>
      </w:pPr>
      <w:r>
        <w:rPr>
          <w:b/>
          <w:lang w:val="en-GB"/>
        </w:rPr>
        <w:t>Note:</w:t>
      </w:r>
      <w:r>
        <w:rPr>
          <w:lang w:val="en-GB"/>
        </w:rPr>
        <w:t xml:space="preserve"> the database structure and images will be provided by Peter Olsen. You can download the files from N@tschool.</w:t>
      </w:r>
    </w:p>
    <w:p w:rsidR="004E6BA4" w:rsidRDefault="004E6BA4" w:rsidP="004E6BA4">
      <w:pPr>
        <w:rPr>
          <w:lang w:val="en-GB"/>
        </w:rPr>
      </w:pPr>
    </w:p>
    <w:p w:rsidR="004E6BA4" w:rsidRDefault="004E6BA4" w:rsidP="004E6BA4">
      <w:pPr>
        <w:pStyle w:val="Kop3"/>
        <w:rPr>
          <w:lang w:val="en-GB"/>
        </w:rPr>
      </w:pPr>
      <w:r>
        <w:rPr>
          <w:rFonts w:asciiTheme="minorHAnsi" w:hAnsiTheme="minorHAnsi"/>
          <w:lang w:val="en-GB"/>
        </w:rPr>
        <w:t>The</w:t>
      </w:r>
      <w:r>
        <w:rPr>
          <w:lang w:val="en-GB"/>
        </w:rPr>
        <w:t xml:space="preserve"> </w:t>
      </w:r>
      <w:r>
        <w:rPr>
          <w:rFonts w:asciiTheme="minorHAnsi" w:hAnsiTheme="minorHAnsi"/>
          <w:lang w:val="en-GB"/>
        </w:rPr>
        <w:t>layout</w:t>
      </w:r>
    </w:p>
    <w:p w:rsidR="004E6BA4" w:rsidRDefault="004E6BA4" w:rsidP="004E6BA4">
      <w:pPr>
        <w:rPr>
          <w:lang w:val="en-GB"/>
        </w:rPr>
      </w:pPr>
      <w:r>
        <w:rPr>
          <w:noProof/>
          <w:lang w:val="nl-NL" w:eastAsia="nl-NL"/>
        </w:rPr>
        <w:drawing>
          <wp:inline distT="0" distB="0" distL="0" distR="0">
            <wp:extent cx="5547360" cy="2689860"/>
            <wp:effectExtent l="19050" t="19050" r="15240" b="152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7360" cy="2689860"/>
                    </a:xfrm>
                    <a:prstGeom prst="rect">
                      <a:avLst/>
                    </a:prstGeom>
                    <a:noFill/>
                    <a:ln w="9525" cmpd="sng">
                      <a:solidFill>
                        <a:srgbClr val="000000"/>
                      </a:solidFill>
                      <a:miter lim="800000"/>
                      <a:headEnd/>
                      <a:tailEnd/>
                    </a:ln>
                    <a:effectLst/>
                  </pic:spPr>
                </pic:pic>
              </a:graphicData>
            </a:graphic>
          </wp:inline>
        </w:drawing>
      </w:r>
    </w:p>
    <w:p w:rsidR="004E6BA4" w:rsidRDefault="004E6BA4" w:rsidP="004E6BA4">
      <w:pPr>
        <w:rPr>
          <w:lang w:val="en-GB"/>
        </w:rPr>
      </w:pPr>
    </w:p>
    <w:p w:rsidR="004E6BA4" w:rsidRDefault="004E6BA4" w:rsidP="004E6BA4">
      <w:pPr>
        <w:rPr>
          <w:lang w:val="en-GB"/>
        </w:rPr>
      </w:pPr>
      <w:r>
        <w:rPr>
          <w:lang w:val="en-GB"/>
        </w:rPr>
        <w:t>The structure of a website is very important for the User Experience (UX). A great UX makes it easier for visitors to find information they’re looking for. The DC Heroes website is divided in three ‘columns’:</w:t>
      </w:r>
    </w:p>
    <w:p w:rsidR="004E6BA4" w:rsidRDefault="004E6BA4" w:rsidP="004E6BA4">
      <w:pPr>
        <w:rPr>
          <w:lang w:val="en-GB"/>
        </w:rPr>
      </w:pPr>
    </w:p>
    <w:p w:rsidR="004E6BA4" w:rsidRDefault="004E6BA4" w:rsidP="004E6BA4">
      <w:pPr>
        <w:pStyle w:val="Lijstalinea"/>
        <w:numPr>
          <w:ilvl w:val="0"/>
          <w:numId w:val="22"/>
        </w:numPr>
        <w:rPr>
          <w:lang w:val="en-GB"/>
        </w:rPr>
      </w:pPr>
      <w:r>
        <w:rPr>
          <w:lang w:val="en-GB"/>
        </w:rPr>
        <w:lastRenderedPageBreak/>
        <w:t xml:space="preserve"> Left column</w:t>
      </w:r>
    </w:p>
    <w:p w:rsidR="004E6BA4" w:rsidRDefault="004E6BA4" w:rsidP="004E6BA4">
      <w:pPr>
        <w:pStyle w:val="Lijstalinea"/>
        <w:numPr>
          <w:ilvl w:val="1"/>
          <w:numId w:val="22"/>
        </w:numPr>
        <w:rPr>
          <w:lang w:val="en-GB"/>
        </w:rPr>
      </w:pPr>
      <w:r>
        <w:rPr>
          <w:lang w:val="en-GB"/>
        </w:rPr>
        <w:t>The main navigation of the website. This is a list with DC teams of your own choice.</w:t>
      </w:r>
    </w:p>
    <w:p w:rsidR="004E6BA4" w:rsidRDefault="004E6BA4" w:rsidP="004E6BA4">
      <w:pPr>
        <w:pStyle w:val="Lijstalinea"/>
        <w:numPr>
          <w:ilvl w:val="0"/>
          <w:numId w:val="22"/>
        </w:numPr>
        <w:rPr>
          <w:lang w:val="en-GB"/>
        </w:rPr>
      </w:pPr>
      <w:r>
        <w:rPr>
          <w:lang w:val="en-GB"/>
        </w:rPr>
        <w:t>Center column</w:t>
      </w:r>
    </w:p>
    <w:p w:rsidR="004E6BA4" w:rsidRDefault="004E6BA4" w:rsidP="004E6BA4">
      <w:pPr>
        <w:pStyle w:val="Lijstalinea"/>
        <w:numPr>
          <w:ilvl w:val="1"/>
          <w:numId w:val="22"/>
        </w:numPr>
        <w:rPr>
          <w:lang w:val="en-GB"/>
        </w:rPr>
      </w:pPr>
      <w:r>
        <w:rPr>
          <w:lang w:val="en-GB"/>
        </w:rPr>
        <w:t>All the characters that belong to a certain team are placed in this column.</w:t>
      </w:r>
    </w:p>
    <w:p w:rsidR="004E6BA4" w:rsidRDefault="004E6BA4" w:rsidP="004E6BA4">
      <w:pPr>
        <w:pStyle w:val="Lijstalinea"/>
        <w:numPr>
          <w:ilvl w:val="0"/>
          <w:numId w:val="22"/>
        </w:numPr>
        <w:rPr>
          <w:lang w:val="en-GB"/>
        </w:rPr>
      </w:pPr>
      <w:r>
        <w:rPr>
          <w:lang w:val="en-GB"/>
        </w:rPr>
        <w:t>Right column</w:t>
      </w:r>
    </w:p>
    <w:p w:rsidR="004E6BA4" w:rsidRDefault="004E6BA4" w:rsidP="004E6BA4">
      <w:pPr>
        <w:pStyle w:val="Lijstalinea"/>
        <w:numPr>
          <w:ilvl w:val="1"/>
          <w:numId w:val="22"/>
        </w:numPr>
        <w:rPr>
          <w:lang w:val="en-GB"/>
        </w:rPr>
      </w:pPr>
      <w:r>
        <w:rPr>
          <w:lang w:val="en-GB"/>
        </w:rPr>
        <w:t xml:space="preserve">The information about a specific hero will be placed in this column. </w:t>
      </w:r>
    </w:p>
    <w:p w:rsidR="004E6BA4" w:rsidRDefault="004E6BA4" w:rsidP="004E6BA4">
      <w:pPr>
        <w:rPr>
          <w:lang w:val="en-GB"/>
        </w:rPr>
      </w:pPr>
    </w:p>
    <w:p w:rsidR="004E6BA4" w:rsidRDefault="004E6BA4" w:rsidP="004E6BA4">
      <w:pPr>
        <w:pStyle w:val="Kop3"/>
        <w:rPr>
          <w:lang w:val="en-GB"/>
        </w:rPr>
      </w:pPr>
      <w:r>
        <w:rPr>
          <w:rFonts w:asciiTheme="minorHAnsi" w:hAnsiTheme="minorHAnsi"/>
          <w:lang w:val="en-GB"/>
        </w:rPr>
        <w:t>Comment system</w:t>
      </w:r>
      <w:r w:rsidR="002019C8">
        <w:rPr>
          <w:rFonts w:asciiTheme="minorHAnsi" w:hAnsiTheme="minorHAnsi"/>
          <w:lang w:val="en-GB"/>
        </w:rPr>
        <w:t xml:space="preserve"> (Must)</w:t>
      </w:r>
    </w:p>
    <w:p w:rsidR="00EF1549" w:rsidRDefault="007D1EF1" w:rsidP="004E6BA4">
      <w:pPr>
        <w:rPr>
          <w:lang w:val="en-GB"/>
        </w:rPr>
      </w:pPr>
      <w:r>
        <w:rPr>
          <w:noProof/>
        </w:rPr>
        <w:drawing>
          <wp:anchor distT="0" distB="0" distL="114300" distR="114300" simplePos="0" relativeHeight="251666432" behindDoc="1" locked="0" layoutInCell="1" allowOverlap="1" wp14:anchorId="2C1894FE" wp14:editId="4618A9C4">
            <wp:simplePos x="0" y="0"/>
            <wp:positionH relativeFrom="column">
              <wp:posOffset>3468370</wp:posOffset>
            </wp:positionH>
            <wp:positionV relativeFrom="paragraph">
              <wp:posOffset>13335</wp:posOffset>
            </wp:positionV>
            <wp:extent cx="2125980" cy="1911985"/>
            <wp:effectExtent l="0" t="0" r="7620" b="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5980" cy="1911985"/>
                    </a:xfrm>
                    <a:prstGeom prst="rect">
                      <a:avLst/>
                    </a:prstGeom>
                  </pic:spPr>
                </pic:pic>
              </a:graphicData>
            </a:graphic>
            <wp14:sizeRelH relativeFrom="margin">
              <wp14:pctWidth>0</wp14:pctWidth>
            </wp14:sizeRelH>
            <wp14:sizeRelV relativeFrom="margin">
              <wp14:pctHeight>0</wp14:pctHeight>
            </wp14:sizeRelV>
          </wp:anchor>
        </w:drawing>
      </w:r>
      <w:r w:rsidR="004E6BA4">
        <w:rPr>
          <w:lang w:val="en-GB"/>
        </w:rPr>
        <w:t xml:space="preserve">The client (Peter Olsen) has a desire for a comment system, </w:t>
      </w:r>
      <w:r w:rsidR="00FA041A">
        <w:rPr>
          <w:lang w:val="en-GB"/>
        </w:rPr>
        <w:t>with the comment system the users are able to place a message/opinion</w:t>
      </w:r>
      <w:r w:rsidR="00C43141">
        <w:rPr>
          <w:lang w:val="en-GB"/>
        </w:rPr>
        <w:t xml:space="preserve"> about each character.</w:t>
      </w:r>
      <w:r w:rsidR="00642CDA">
        <w:rPr>
          <w:lang w:val="en-GB"/>
        </w:rPr>
        <w:t xml:space="preserve"> The data is fetched from the database, the </w:t>
      </w:r>
    </w:p>
    <w:p w:rsidR="00EF1549" w:rsidRPr="007D1EF1" w:rsidRDefault="00642CDA" w:rsidP="004E6BA4">
      <w:pPr>
        <w:rPr>
          <w:lang w:val="en-GB"/>
        </w:rPr>
      </w:pPr>
      <w:r>
        <w:rPr>
          <w:lang w:val="en-GB"/>
        </w:rPr>
        <w:t>newest comments are shown on top.</w:t>
      </w:r>
    </w:p>
    <w:p w:rsidR="00EF1549" w:rsidRDefault="00EF1549" w:rsidP="004E6BA4">
      <w:pPr>
        <w:rPr>
          <w:lang w:val="en-GB"/>
        </w:rPr>
      </w:pPr>
    </w:p>
    <w:p w:rsidR="002019C8" w:rsidRDefault="002019C8" w:rsidP="002019C8">
      <w:pPr>
        <w:pStyle w:val="Kop3"/>
        <w:rPr>
          <w:lang w:val="en-GB"/>
        </w:rPr>
      </w:pPr>
      <w:r w:rsidRPr="007D1EF1">
        <w:rPr>
          <w:lang w:val="en-GB"/>
        </w:rPr>
        <w:t>Rating system (Should)</w:t>
      </w:r>
    </w:p>
    <w:p w:rsidR="00642CDA" w:rsidRDefault="002019C8" w:rsidP="00642CDA">
      <w:pPr>
        <w:rPr>
          <w:lang w:val="en-GB"/>
        </w:rPr>
      </w:pPr>
      <w:r w:rsidRPr="002019C8">
        <w:rPr>
          <w:lang w:val="en-GB"/>
        </w:rPr>
        <w:t>The rating is based on a 5-star rating system (one is lowest, five highest) with the possibility to add reviews. The rating score and reviews are stored in the database. Stars are used to show the current rating of a character.</w:t>
      </w:r>
      <w:r w:rsidR="00642CDA">
        <w:rPr>
          <w:lang w:val="en-GB"/>
        </w:rPr>
        <w:t xml:space="preserve"> With this information, the marketing team can create new merchandise and products. </w:t>
      </w:r>
    </w:p>
    <w:p w:rsidR="002019C8" w:rsidRPr="002019C8" w:rsidRDefault="002019C8" w:rsidP="002019C8">
      <w:pPr>
        <w:rPr>
          <w:lang w:val="en-GB"/>
        </w:rPr>
      </w:pPr>
    </w:p>
    <w:p w:rsidR="004E6BA4" w:rsidRDefault="004E6BA4" w:rsidP="004E6BA4">
      <w:pPr>
        <w:pStyle w:val="Kop1"/>
        <w:rPr>
          <w:rFonts w:eastAsia="Times New Roman"/>
          <w:lang w:val="en-GB" w:eastAsia="nl-NL"/>
        </w:rPr>
      </w:pPr>
      <w:r>
        <w:rPr>
          <w:rFonts w:eastAsia="Times New Roman"/>
          <w:lang w:val="en-GB" w:eastAsia="nl-NL"/>
        </w:rPr>
        <w:t xml:space="preserve">Prior knowledge &amp; examples </w:t>
      </w:r>
    </w:p>
    <w:p w:rsidR="004E6BA4" w:rsidRDefault="004E6BA4" w:rsidP="004E6BA4">
      <w:pPr>
        <w:spacing w:line="240" w:lineRule="atLeast"/>
        <w:rPr>
          <w:rFonts w:ascii="Calibri" w:eastAsia="Times New Roman" w:hAnsi="Calibri" w:cs="Times New Roman"/>
          <w:lang w:val="en-GB" w:eastAsia="nl-NL"/>
        </w:rPr>
      </w:pPr>
      <w:r>
        <w:rPr>
          <w:rFonts w:ascii="Calibri" w:eastAsia="Times New Roman" w:hAnsi="Calibri" w:cs="Times New Roman"/>
          <w:lang w:val="en-GB" w:eastAsia="nl-NL"/>
        </w:rPr>
        <w:t>To successfully complete this assignment, it is necessary to have an understanding of HTML, CSS, MySQL and PHP.</w:t>
      </w:r>
    </w:p>
    <w:p w:rsidR="004E6BA4" w:rsidRDefault="004E6BA4" w:rsidP="004E6BA4">
      <w:pPr>
        <w:pStyle w:val="Kop1"/>
        <w:rPr>
          <w:rFonts w:eastAsia="Times New Roman"/>
          <w:lang w:val="en-GB" w:eastAsia="nl-NL"/>
        </w:rPr>
      </w:pPr>
      <w:r>
        <w:rPr>
          <w:rFonts w:eastAsia="Times New Roman"/>
          <w:lang w:val="en-GB" w:eastAsia="nl-NL"/>
        </w:rPr>
        <w:t>Requirements (MoSCoW)</w:t>
      </w:r>
    </w:p>
    <w:p w:rsidR="004E6BA4" w:rsidRDefault="004E6BA4" w:rsidP="004E6BA4">
      <w:pPr>
        <w:pStyle w:val="Kop2"/>
        <w:rPr>
          <w:rFonts w:eastAsia="Times New Roman"/>
          <w:lang w:val="en-GB" w:eastAsia="nl-NL"/>
        </w:rPr>
      </w:pPr>
      <w:r>
        <w:rPr>
          <w:rFonts w:eastAsia="Times New Roman"/>
          <w:lang w:val="en-GB" w:eastAsia="nl-NL"/>
        </w:rPr>
        <w:t>Must</w:t>
      </w:r>
      <w:r>
        <w:rPr>
          <w:rFonts w:eastAsia="Times New Roman"/>
          <w:lang w:val="en-GB" w:eastAsia="nl-NL"/>
        </w:rPr>
        <w:br/>
        <w:t>5,5</w:t>
      </w:r>
    </w:p>
    <w:p w:rsidR="004E6BA4" w:rsidRPr="00165D74" w:rsidRDefault="004E6BA4" w:rsidP="004E6BA4">
      <w:pPr>
        <w:pStyle w:val="Lijstalinea"/>
        <w:numPr>
          <w:ilvl w:val="0"/>
          <w:numId w:val="23"/>
        </w:numPr>
        <w:rPr>
          <w:highlight w:val="yellow"/>
          <w:lang w:val="en-GB" w:eastAsia="nl-NL"/>
        </w:rPr>
      </w:pPr>
      <w:r w:rsidRPr="00165D74">
        <w:rPr>
          <w:highlight w:val="yellow"/>
          <w:lang w:val="en-GB" w:eastAsia="nl-NL"/>
        </w:rPr>
        <w:t>Header</w:t>
      </w:r>
    </w:p>
    <w:p w:rsidR="004E6BA4" w:rsidRPr="00791010" w:rsidRDefault="004E6BA4" w:rsidP="004E6BA4">
      <w:pPr>
        <w:pStyle w:val="Lijstalinea"/>
        <w:numPr>
          <w:ilvl w:val="1"/>
          <w:numId w:val="23"/>
        </w:numPr>
        <w:rPr>
          <w:highlight w:val="yellow"/>
          <w:lang w:val="en-GB" w:eastAsia="nl-NL"/>
        </w:rPr>
      </w:pPr>
      <w:r w:rsidRPr="00791010">
        <w:rPr>
          <w:highlight w:val="yellow"/>
          <w:lang w:val="en-GB" w:eastAsia="nl-NL"/>
        </w:rPr>
        <w:t>HTML5 header tag is used to wrap the logo</w:t>
      </w:r>
    </w:p>
    <w:p w:rsidR="004E6BA4" w:rsidRPr="00791010" w:rsidRDefault="004E6BA4" w:rsidP="004E6BA4">
      <w:pPr>
        <w:pStyle w:val="Lijstalinea"/>
        <w:numPr>
          <w:ilvl w:val="0"/>
          <w:numId w:val="23"/>
        </w:numPr>
        <w:rPr>
          <w:highlight w:val="yellow"/>
          <w:lang w:val="en-GB" w:eastAsia="nl-NL"/>
        </w:rPr>
      </w:pPr>
      <w:r w:rsidRPr="00791010">
        <w:rPr>
          <w:highlight w:val="yellow"/>
          <w:lang w:val="en-GB" w:eastAsia="nl-NL"/>
        </w:rPr>
        <w:t>Logo with a hyperlink to the homepage</w:t>
      </w:r>
    </w:p>
    <w:p w:rsidR="004E6BA4" w:rsidRPr="00791010" w:rsidRDefault="004E6BA4" w:rsidP="004E6BA4">
      <w:pPr>
        <w:pStyle w:val="Lijstalinea"/>
        <w:numPr>
          <w:ilvl w:val="0"/>
          <w:numId w:val="23"/>
        </w:numPr>
        <w:rPr>
          <w:highlight w:val="yellow"/>
          <w:lang w:val="en-GB" w:eastAsia="nl-NL"/>
        </w:rPr>
      </w:pPr>
      <w:r w:rsidRPr="00791010">
        <w:rPr>
          <w:highlight w:val="yellow"/>
          <w:lang w:val="en-GB" w:eastAsia="nl-NL"/>
        </w:rPr>
        <w:t>Navigation (left column)</w:t>
      </w:r>
    </w:p>
    <w:p w:rsidR="004E6BA4" w:rsidRPr="00791010" w:rsidRDefault="004E6BA4" w:rsidP="004E6BA4">
      <w:pPr>
        <w:pStyle w:val="Lijstalinea"/>
        <w:numPr>
          <w:ilvl w:val="1"/>
          <w:numId w:val="23"/>
        </w:numPr>
        <w:rPr>
          <w:highlight w:val="yellow"/>
          <w:lang w:val="en-GB" w:eastAsia="nl-NL"/>
        </w:rPr>
      </w:pPr>
      <w:r w:rsidRPr="00791010">
        <w:rPr>
          <w:highlight w:val="yellow"/>
          <w:lang w:val="en-GB" w:eastAsia="nl-NL"/>
        </w:rPr>
        <w:t>HTML5 nav tag</w:t>
      </w:r>
    </w:p>
    <w:p w:rsidR="004E6BA4" w:rsidRPr="00791010" w:rsidRDefault="004E6BA4" w:rsidP="004E6BA4">
      <w:pPr>
        <w:pStyle w:val="Lijstalinea"/>
        <w:numPr>
          <w:ilvl w:val="1"/>
          <w:numId w:val="23"/>
        </w:numPr>
        <w:rPr>
          <w:highlight w:val="yellow"/>
          <w:lang w:val="en-GB" w:eastAsia="nl-NL"/>
        </w:rPr>
      </w:pPr>
      <w:r w:rsidRPr="00791010">
        <w:rPr>
          <w:highlight w:val="yellow"/>
          <w:lang w:val="en-GB" w:eastAsia="nl-NL"/>
        </w:rPr>
        <w:t>Use a UL for the navigation structure</w:t>
      </w:r>
    </w:p>
    <w:p w:rsidR="004E6BA4" w:rsidRPr="00791010" w:rsidRDefault="004E6BA4" w:rsidP="004E6BA4">
      <w:pPr>
        <w:pStyle w:val="Lijstalinea"/>
        <w:numPr>
          <w:ilvl w:val="1"/>
          <w:numId w:val="23"/>
        </w:numPr>
        <w:rPr>
          <w:highlight w:val="yellow"/>
          <w:lang w:val="en-GB" w:eastAsia="nl-NL"/>
        </w:rPr>
      </w:pPr>
      <w:r w:rsidRPr="00791010">
        <w:rPr>
          <w:highlight w:val="yellow"/>
          <w:lang w:val="en-GB" w:eastAsia="nl-NL"/>
        </w:rPr>
        <w:t>A minimum of 5 tea</w:t>
      </w:r>
      <w:bookmarkStart w:id="0" w:name="_GoBack"/>
      <w:bookmarkEnd w:id="0"/>
      <w:r w:rsidRPr="00791010">
        <w:rPr>
          <w:highlight w:val="yellow"/>
          <w:lang w:val="en-GB" w:eastAsia="nl-NL"/>
        </w:rPr>
        <w:t>ms (fetched from a database)</w:t>
      </w:r>
    </w:p>
    <w:p w:rsidR="004E6BA4" w:rsidRPr="00791010" w:rsidRDefault="004E6BA4" w:rsidP="004E6BA4">
      <w:pPr>
        <w:pStyle w:val="Lijstalinea"/>
        <w:numPr>
          <w:ilvl w:val="1"/>
          <w:numId w:val="23"/>
        </w:numPr>
        <w:rPr>
          <w:highlight w:val="yellow"/>
          <w:lang w:val="en-GB" w:eastAsia="nl-NL"/>
        </w:rPr>
      </w:pPr>
      <w:r w:rsidRPr="00791010">
        <w:rPr>
          <w:highlight w:val="yellow"/>
          <w:lang w:val="en-GB" w:eastAsia="nl-NL"/>
        </w:rPr>
        <w:t>Hover effects</w:t>
      </w:r>
    </w:p>
    <w:p w:rsidR="004E6BA4" w:rsidRDefault="004E6BA4" w:rsidP="004E6BA4">
      <w:pPr>
        <w:pStyle w:val="Lijstalinea"/>
        <w:numPr>
          <w:ilvl w:val="0"/>
          <w:numId w:val="23"/>
        </w:numPr>
        <w:rPr>
          <w:lang w:val="en-GB" w:eastAsia="nl-NL"/>
        </w:rPr>
      </w:pPr>
      <w:r w:rsidRPr="00791010">
        <w:rPr>
          <w:highlight w:val="yellow"/>
          <w:lang w:val="en-GB" w:eastAsia="nl-NL"/>
        </w:rPr>
        <w:t xml:space="preserve">Heroes (center </w:t>
      </w:r>
      <w:r w:rsidRPr="0044152F">
        <w:rPr>
          <w:highlight w:val="yellow"/>
          <w:lang w:val="en-GB" w:eastAsia="nl-NL"/>
        </w:rPr>
        <w:t>column)</w:t>
      </w:r>
    </w:p>
    <w:p w:rsidR="004E6BA4" w:rsidRPr="0044152F" w:rsidRDefault="004E6BA4" w:rsidP="004E6BA4">
      <w:pPr>
        <w:pStyle w:val="Lijstalinea"/>
        <w:numPr>
          <w:ilvl w:val="1"/>
          <w:numId w:val="23"/>
        </w:numPr>
        <w:rPr>
          <w:lang w:val="en-GB" w:eastAsia="nl-NL"/>
        </w:rPr>
      </w:pPr>
      <w:r w:rsidRPr="0044152F">
        <w:rPr>
          <w:highlight w:val="yellow"/>
          <w:lang w:val="en-GB" w:eastAsia="nl-NL"/>
        </w:rPr>
        <w:t>A minimum of 5 heroes for each team</w:t>
      </w:r>
    </w:p>
    <w:p w:rsidR="004E6BA4" w:rsidRPr="0044152F" w:rsidRDefault="004E6BA4" w:rsidP="004E6BA4">
      <w:pPr>
        <w:pStyle w:val="Lijstalinea"/>
        <w:numPr>
          <w:ilvl w:val="1"/>
          <w:numId w:val="23"/>
        </w:numPr>
        <w:rPr>
          <w:highlight w:val="yellow"/>
          <w:lang w:val="en-GB" w:eastAsia="nl-NL"/>
        </w:rPr>
      </w:pPr>
      <w:r w:rsidRPr="0044152F">
        <w:rPr>
          <w:highlight w:val="yellow"/>
          <w:lang w:val="en-GB" w:eastAsia="nl-NL"/>
        </w:rPr>
        <w:t>All the heroes and their information are fetched from the database</w:t>
      </w:r>
    </w:p>
    <w:p w:rsidR="004E6BA4" w:rsidRDefault="004E6BA4" w:rsidP="004E6BA4">
      <w:pPr>
        <w:pStyle w:val="Lijstalinea"/>
        <w:numPr>
          <w:ilvl w:val="1"/>
          <w:numId w:val="23"/>
        </w:numPr>
        <w:rPr>
          <w:lang w:val="en-GB" w:eastAsia="nl-NL"/>
        </w:rPr>
      </w:pPr>
      <w:r w:rsidRPr="0044152F">
        <w:rPr>
          <w:highlight w:val="yellow"/>
          <w:lang w:val="en-GB" w:eastAsia="nl-NL"/>
        </w:rPr>
        <w:t>Each block consists of the following information: Name of the h</w:t>
      </w:r>
      <w:r w:rsidRPr="004B73CC">
        <w:rPr>
          <w:highlight w:val="yellow"/>
          <w:lang w:val="en-GB" w:eastAsia="nl-NL"/>
        </w:rPr>
        <w:t>ero, small description, image and a “More info” button.</w:t>
      </w:r>
      <w:r>
        <w:rPr>
          <w:lang w:val="en-GB" w:eastAsia="nl-NL"/>
        </w:rPr>
        <w:t xml:space="preserve"> </w:t>
      </w:r>
    </w:p>
    <w:p w:rsidR="004E6BA4" w:rsidRPr="00D13CCC" w:rsidRDefault="004E6BA4" w:rsidP="004E6BA4">
      <w:pPr>
        <w:pStyle w:val="Lijstalinea"/>
        <w:numPr>
          <w:ilvl w:val="1"/>
          <w:numId w:val="23"/>
        </w:numPr>
        <w:rPr>
          <w:highlight w:val="yellow"/>
          <w:lang w:val="en-GB" w:eastAsia="nl-NL"/>
        </w:rPr>
      </w:pPr>
      <w:r w:rsidRPr="00D13CCC">
        <w:rPr>
          <w:highlight w:val="yellow"/>
          <w:lang w:val="en-GB" w:eastAsia="nl-NL"/>
        </w:rPr>
        <w:t>Alternate background images. Set different background images for even and odd divs.</w:t>
      </w:r>
    </w:p>
    <w:p w:rsidR="004E6BA4" w:rsidRPr="0044152F" w:rsidRDefault="004E6BA4" w:rsidP="004E6BA4">
      <w:pPr>
        <w:pStyle w:val="Lijstalinea"/>
        <w:numPr>
          <w:ilvl w:val="0"/>
          <w:numId w:val="23"/>
        </w:numPr>
        <w:rPr>
          <w:highlight w:val="yellow"/>
          <w:lang w:val="en-GB" w:eastAsia="nl-NL"/>
        </w:rPr>
      </w:pPr>
      <w:r w:rsidRPr="0044152F">
        <w:rPr>
          <w:highlight w:val="yellow"/>
          <w:lang w:val="en-GB" w:eastAsia="nl-NL"/>
        </w:rPr>
        <w:t>Hero Details (right column)</w:t>
      </w:r>
    </w:p>
    <w:p w:rsidR="004E6BA4" w:rsidRPr="00100D0C" w:rsidRDefault="004E6BA4" w:rsidP="004E6BA4">
      <w:pPr>
        <w:pStyle w:val="Lijstalinea"/>
        <w:numPr>
          <w:ilvl w:val="1"/>
          <w:numId w:val="23"/>
        </w:numPr>
        <w:rPr>
          <w:highlight w:val="yellow"/>
          <w:lang w:val="en-GB" w:eastAsia="nl-NL"/>
        </w:rPr>
      </w:pPr>
      <w:r w:rsidRPr="0044152F">
        <w:rPr>
          <w:highlight w:val="yellow"/>
          <w:lang w:val="en-GB" w:eastAsia="nl-NL"/>
        </w:rPr>
        <w:t xml:space="preserve">All the details are </w:t>
      </w:r>
      <w:r w:rsidRPr="00100D0C">
        <w:rPr>
          <w:highlight w:val="yellow"/>
          <w:lang w:val="en-GB" w:eastAsia="nl-NL"/>
        </w:rPr>
        <w:t>fetched from the database</w:t>
      </w:r>
    </w:p>
    <w:p w:rsidR="004E6BA4" w:rsidRPr="00100D0C" w:rsidRDefault="004E6BA4" w:rsidP="004E6BA4">
      <w:pPr>
        <w:pStyle w:val="Lijstalinea"/>
        <w:numPr>
          <w:ilvl w:val="1"/>
          <w:numId w:val="23"/>
        </w:numPr>
        <w:rPr>
          <w:highlight w:val="yellow"/>
          <w:lang w:val="en-GB" w:eastAsia="nl-NL"/>
        </w:rPr>
      </w:pPr>
      <w:r w:rsidRPr="00100D0C">
        <w:rPr>
          <w:highlight w:val="yellow"/>
          <w:lang w:val="en-GB" w:eastAsia="nl-NL"/>
        </w:rPr>
        <w:t>Information: description, path to image, powers</w:t>
      </w:r>
    </w:p>
    <w:p w:rsidR="004E6BA4" w:rsidRPr="00FB1B78" w:rsidRDefault="006244AF" w:rsidP="004E6BA4">
      <w:pPr>
        <w:pStyle w:val="Lijstalinea"/>
        <w:numPr>
          <w:ilvl w:val="0"/>
          <w:numId w:val="23"/>
        </w:numPr>
        <w:rPr>
          <w:highlight w:val="yellow"/>
          <w:lang w:val="en-GB" w:eastAsia="nl-NL"/>
        </w:rPr>
      </w:pPr>
      <w:r w:rsidRPr="00FB1B78">
        <w:rPr>
          <w:noProof/>
          <w:highlight w:val="yellow"/>
        </w:rPr>
        <w:lastRenderedPageBreak/>
        <w:drawing>
          <wp:anchor distT="0" distB="0" distL="114300" distR="114300" simplePos="0" relativeHeight="251664384" behindDoc="0" locked="0" layoutInCell="1" allowOverlap="1" wp14:anchorId="26C8D3F1">
            <wp:simplePos x="0" y="0"/>
            <wp:positionH relativeFrom="column">
              <wp:posOffset>4228465</wp:posOffset>
            </wp:positionH>
            <wp:positionV relativeFrom="paragraph">
              <wp:posOffset>143510</wp:posOffset>
            </wp:positionV>
            <wp:extent cx="1828800" cy="158432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584325"/>
                    </a:xfrm>
                    <a:prstGeom prst="rect">
                      <a:avLst/>
                    </a:prstGeom>
                  </pic:spPr>
                </pic:pic>
              </a:graphicData>
            </a:graphic>
            <wp14:sizeRelH relativeFrom="margin">
              <wp14:pctWidth>0</wp14:pctWidth>
            </wp14:sizeRelH>
            <wp14:sizeRelV relativeFrom="margin">
              <wp14:pctHeight>0</wp14:pctHeight>
            </wp14:sizeRelV>
          </wp:anchor>
        </w:drawing>
      </w:r>
      <w:r w:rsidR="00AA4644" w:rsidRPr="00FB1B78">
        <w:rPr>
          <w:highlight w:val="yellow"/>
          <w:lang w:val="en-GB" w:eastAsia="nl-NL"/>
        </w:rPr>
        <w:t>Comments syste</w:t>
      </w:r>
      <w:r w:rsidR="00D23355" w:rsidRPr="00FB1B78">
        <w:rPr>
          <w:highlight w:val="yellow"/>
          <w:lang w:val="en-GB" w:eastAsia="nl-NL"/>
        </w:rPr>
        <w:t>m</w:t>
      </w:r>
    </w:p>
    <w:p w:rsidR="004E6BA4" w:rsidRPr="00100D0C" w:rsidRDefault="004E6BA4" w:rsidP="004E6BA4">
      <w:pPr>
        <w:pStyle w:val="Lijstalinea"/>
        <w:numPr>
          <w:ilvl w:val="1"/>
          <w:numId w:val="23"/>
        </w:numPr>
        <w:rPr>
          <w:highlight w:val="yellow"/>
          <w:lang w:val="en-GB" w:eastAsia="nl-NL"/>
        </w:rPr>
      </w:pPr>
      <w:r w:rsidRPr="00100D0C">
        <w:rPr>
          <w:highlight w:val="yellow"/>
          <w:lang w:val="en-GB" w:eastAsia="nl-NL"/>
        </w:rPr>
        <w:t>Form with a textarea and a button. The data inside this form will be sent to a database. So all the reviews are saved in a database.</w:t>
      </w:r>
    </w:p>
    <w:p w:rsidR="004E6BA4" w:rsidRPr="00100D0C" w:rsidRDefault="004E6BA4" w:rsidP="004E6BA4">
      <w:pPr>
        <w:pStyle w:val="Lijstalinea"/>
        <w:numPr>
          <w:ilvl w:val="1"/>
          <w:numId w:val="23"/>
        </w:numPr>
        <w:rPr>
          <w:highlight w:val="yellow"/>
          <w:lang w:val="en-GB" w:eastAsia="nl-NL"/>
        </w:rPr>
      </w:pPr>
      <w:r w:rsidRPr="00FB1B78">
        <w:rPr>
          <w:highlight w:val="yellow"/>
          <w:lang w:val="en-GB" w:eastAsia="nl-NL"/>
        </w:rPr>
        <w:t xml:space="preserve">Fetch all reviews of a specific character from the database </w:t>
      </w:r>
      <w:r w:rsidRPr="00100D0C">
        <w:rPr>
          <w:highlight w:val="yellow"/>
          <w:lang w:val="en-GB" w:eastAsia="nl-NL"/>
        </w:rPr>
        <w:t xml:space="preserve">and show them beneath the </w:t>
      </w:r>
      <w:r w:rsidR="00E5107F" w:rsidRPr="00100D0C">
        <w:rPr>
          <w:highlight w:val="yellow"/>
          <w:lang w:val="en-GB" w:eastAsia="nl-NL"/>
        </w:rPr>
        <w:t>comments</w:t>
      </w:r>
      <w:r w:rsidRPr="00100D0C">
        <w:rPr>
          <w:highlight w:val="yellow"/>
          <w:lang w:val="en-GB" w:eastAsia="nl-NL"/>
        </w:rPr>
        <w:t xml:space="preserve"> form.</w:t>
      </w:r>
    </w:p>
    <w:p w:rsidR="004E6BA4" w:rsidRPr="00100D0C" w:rsidRDefault="004E6BA4" w:rsidP="004E6BA4">
      <w:pPr>
        <w:pStyle w:val="Lijstalinea"/>
        <w:numPr>
          <w:ilvl w:val="1"/>
          <w:numId w:val="23"/>
        </w:numPr>
        <w:rPr>
          <w:highlight w:val="yellow"/>
          <w:lang w:val="en-GB" w:eastAsia="nl-NL"/>
        </w:rPr>
      </w:pPr>
      <w:r w:rsidRPr="00100D0C">
        <w:rPr>
          <w:highlight w:val="yellow"/>
          <w:lang w:val="en-GB" w:eastAsia="nl-NL"/>
        </w:rPr>
        <w:t>Client-Side Form Validation with HTML5. It is important to check if the textarea is not empty before sending the data to the database.</w:t>
      </w:r>
    </w:p>
    <w:p w:rsidR="004E6BA4" w:rsidRPr="00791010" w:rsidRDefault="004E6BA4" w:rsidP="004E6BA4">
      <w:pPr>
        <w:pStyle w:val="Lijstalinea"/>
        <w:numPr>
          <w:ilvl w:val="0"/>
          <w:numId w:val="23"/>
        </w:numPr>
        <w:rPr>
          <w:highlight w:val="yellow"/>
          <w:lang w:val="en-GB" w:eastAsia="nl-NL"/>
        </w:rPr>
      </w:pPr>
      <w:r w:rsidRPr="00791010">
        <w:rPr>
          <w:highlight w:val="yellow"/>
          <w:lang w:val="en-GB" w:eastAsia="nl-NL"/>
        </w:rPr>
        <w:t>Github</w:t>
      </w:r>
    </w:p>
    <w:p w:rsidR="004E6BA4" w:rsidRPr="00791010" w:rsidRDefault="004E6BA4" w:rsidP="004E6BA4">
      <w:pPr>
        <w:pStyle w:val="Lijstalinea"/>
        <w:numPr>
          <w:ilvl w:val="1"/>
          <w:numId w:val="23"/>
        </w:numPr>
        <w:rPr>
          <w:highlight w:val="yellow"/>
          <w:lang w:val="en-GB" w:eastAsia="nl-NL"/>
        </w:rPr>
      </w:pPr>
      <w:r w:rsidRPr="00791010">
        <w:rPr>
          <w:highlight w:val="yellow"/>
          <w:lang w:val="en-GB" w:eastAsia="nl-NL"/>
        </w:rPr>
        <w:t>Upload your code regularly to Github</w:t>
      </w:r>
    </w:p>
    <w:p w:rsidR="004E6BA4" w:rsidRPr="00791010" w:rsidRDefault="004E6BA4" w:rsidP="004E6BA4">
      <w:pPr>
        <w:pStyle w:val="Lijstalinea"/>
        <w:numPr>
          <w:ilvl w:val="0"/>
          <w:numId w:val="23"/>
        </w:numPr>
        <w:rPr>
          <w:highlight w:val="yellow"/>
          <w:lang w:val="en-GB" w:eastAsia="nl-NL"/>
        </w:rPr>
      </w:pPr>
      <w:r w:rsidRPr="00791010">
        <w:rPr>
          <w:highlight w:val="yellow"/>
          <w:lang w:val="en-GB" w:eastAsia="nl-NL"/>
        </w:rPr>
        <w:t>Coding and structure</w:t>
      </w:r>
    </w:p>
    <w:p w:rsidR="004E6BA4" w:rsidRPr="00791010" w:rsidRDefault="004E6BA4" w:rsidP="004E6BA4">
      <w:pPr>
        <w:pStyle w:val="Lijstalinea"/>
        <w:numPr>
          <w:ilvl w:val="1"/>
          <w:numId w:val="23"/>
        </w:numPr>
        <w:rPr>
          <w:highlight w:val="yellow"/>
          <w:lang w:val="en-GB" w:eastAsia="nl-NL"/>
        </w:rPr>
      </w:pPr>
      <w:r w:rsidRPr="00791010">
        <w:rPr>
          <w:highlight w:val="yellow"/>
          <w:lang w:val="en-GB" w:eastAsia="nl-NL"/>
        </w:rPr>
        <w:t>Organize files neatly in folders</w:t>
      </w:r>
    </w:p>
    <w:p w:rsidR="004E6BA4" w:rsidRPr="00791010" w:rsidRDefault="004E6BA4" w:rsidP="004E6BA4">
      <w:pPr>
        <w:pStyle w:val="Lijstalinea"/>
        <w:numPr>
          <w:ilvl w:val="1"/>
          <w:numId w:val="23"/>
        </w:numPr>
        <w:rPr>
          <w:highlight w:val="yellow"/>
          <w:lang w:val="en-GB" w:eastAsia="nl-NL"/>
        </w:rPr>
      </w:pPr>
      <w:r w:rsidRPr="00791010">
        <w:rPr>
          <w:highlight w:val="yellow"/>
          <w:lang w:val="en-GB" w:eastAsia="nl-NL"/>
        </w:rPr>
        <w:t>Logical and consistent names for variables, id’s and classes</w:t>
      </w:r>
    </w:p>
    <w:p w:rsidR="004E6BA4" w:rsidRPr="00791010" w:rsidRDefault="004E6BA4" w:rsidP="004E6BA4">
      <w:pPr>
        <w:pStyle w:val="Lijstalinea"/>
        <w:numPr>
          <w:ilvl w:val="1"/>
          <w:numId w:val="23"/>
        </w:numPr>
        <w:rPr>
          <w:highlight w:val="yellow"/>
          <w:lang w:val="en-GB" w:eastAsia="nl-NL"/>
        </w:rPr>
      </w:pPr>
      <w:r w:rsidRPr="00791010">
        <w:rPr>
          <w:highlight w:val="yellow"/>
          <w:lang w:val="en-GB" w:eastAsia="nl-NL"/>
        </w:rPr>
        <w:t>Indent code with tabs</w:t>
      </w:r>
    </w:p>
    <w:p w:rsidR="004E6BA4" w:rsidRPr="00791010" w:rsidRDefault="004E6BA4" w:rsidP="004E6BA4">
      <w:pPr>
        <w:pStyle w:val="Lijstalinea"/>
        <w:numPr>
          <w:ilvl w:val="0"/>
          <w:numId w:val="23"/>
        </w:numPr>
        <w:rPr>
          <w:highlight w:val="yellow"/>
          <w:lang w:val="en-GB" w:eastAsia="nl-NL"/>
        </w:rPr>
      </w:pPr>
      <w:r w:rsidRPr="00791010">
        <w:rPr>
          <w:highlight w:val="yellow"/>
          <w:lang w:val="en-GB" w:eastAsia="nl-NL"/>
        </w:rPr>
        <w:t>Make a separate file for the database connection and use PHP include to include this file on necessary page(s).</w:t>
      </w:r>
    </w:p>
    <w:p w:rsidR="004E6BA4" w:rsidRDefault="004E6BA4" w:rsidP="004E6BA4">
      <w:pPr>
        <w:rPr>
          <w:lang w:val="en-GB" w:eastAsia="nl-NL"/>
        </w:rPr>
      </w:pPr>
    </w:p>
    <w:p w:rsidR="004E6BA4" w:rsidRDefault="00641C59" w:rsidP="004E6BA4">
      <w:pPr>
        <w:pStyle w:val="Kop2"/>
      </w:pPr>
      <w:r>
        <w:rPr>
          <w:noProof/>
        </w:rPr>
        <mc:AlternateContent>
          <mc:Choice Requires="wps">
            <w:drawing>
              <wp:anchor distT="0" distB="0" distL="114300" distR="114300" simplePos="0" relativeHeight="251663360" behindDoc="0" locked="0" layoutInCell="1" allowOverlap="1" wp14:anchorId="781D3E9F" wp14:editId="14F83EEB">
                <wp:simplePos x="0" y="0"/>
                <wp:positionH relativeFrom="column">
                  <wp:posOffset>4008755</wp:posOffset>
                </wp:positionH>
                <wp:positionV relativeFrom="paragraph">
                  <wp:posOffset>153670</wp:posOffset>
                </wp:positionV>
                <wp:extent cx="1477645" cy="549275"/>
                <wp:effectExtent l="0" t="0" r="27305" b="22225"/>
                <wp:wrapNone/>
                <wp:docPr id="22" name="Ovaal 22"/>
                <wp:cNvGraphicFramePr/>
                <a:graphic xmlns:a="http://schemas.openxmlformats.org/drawingml/2006/main">
                  <a:graphicData uri="http://schemas.microsoft.com/office/word/2010/wordprocessingShape">
                    <wps:wsp>
                      <wps:cNvSpPr/>
                      <wps:spPr>
                        <a:xfrm>
                          <a:off x="0" y="0"/>
                          <a:ext cx="1477645" cy="549275"/>
                        </a:xfrm>
                        <a:prstGeom prst="ellipse">
                          <a:avLst/>
                        </a:prstGeom>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7985A" id="Ovaal 22" o:spid="_x0000_s1026" style="position:absolute;margin-left:315.65pt;margin-top:12.1pt;width:116.3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" filled="f" strokecolor="#c0504d [3205]" strokeweight="2pt"/>
            </w:pict>
          </mc:Fallback>
        </mc:AlternateContent>
      </w:r>
      <w:r w:rsidR="002A1FFA">
        <w:rPr>
          <w:noProof/>
        </w:rPr>
        <w:drawing>
          <wp:anchor distT="0" distB="0" distL="114300" distR="114300" simplePos="0" relativeHeight="251661312" behindDoc="1" locked="0" layoutInCell="1" allowOverlap="1">
            <wp:simplePos x="0" y="0"/>
            <wp:positionH relativeFrom="column">
              <wp:posOffset>3713480</wp:posOffset>
            </wp:positionH>
            <wp:positionV relativeFrom="paragraph">
              <wp:posOffset>286385</wp:posOffset>
            </wp:positionV>
            <wp:extent cx="1971675" cy="1532255"/>
            <wp:effectExtent l="0" t="0" r="9525" b="0"/>
            <wp:wrapTight wrapText="bothSides">
              <wp:wrapPolygon edited="0">
                <wp:start x="0" y="0"/>
                <wp:lineTo x="0" y="21215"/>
                <wp:lineTo x="21496" y="21215"/>
                <wp:lineTo x="21496"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675" cy="1532255"/>
                    </a:xfrm>
                    <a:prstGeom prst="rect">
                      <a:avLst/>
                    </a:prstGeom>
                    <a:noFill/>
                  </pic:spPr>
                </pic:pic>
              </a:graphicData>
            </a:graphic>
            <wp14:sizeRelH relativeFrom="margin">
              <wp14:pctWidth>0</wp14:pctWidth>
            </wp14:sizeRelH>
            <wp14:sizeRelV relativeFrom="margin">
              <wp14:pctHeight>0</wp14:pctHeight>
            </wp14:sizeRelV>
          </wp:anchor>
        </w:drawing>
      </w:r>
      <w:r w:rsidR="004E6BA4">
        <w:t>Should</w:t>
      </w:r>
      <w:r w:rsidR="004E6BA4">
        <w:br/>
        <w:t>5,5 – 8</w:t>
      </w:r>
    </w:p>
    <w:p w:rsidR="004E6BA4" w:rsidRPr="00D75C2E" w:rsidRDefault="004E6BA4" w:rsidP="004E6BA4">
      <w:pPr>
        <w:pStyle w:val="Lijstalinea"/>
        <w:numPr>
          <w:ilvl w:val="0"/>
          <w:numId w:val="23"/>
        </w:numPr>
        <w:rPr>
          <w:highlight w:val="yellow"/>
          <w:lang w:val="en-GB" w:eastAsia="nl-NL"/>
        </w:rPr>
      </w:pPr>
      <w:r w:rsidRPr="00D75C2E">
        <w:rPr>
          <w:highlight w:val="yellow"/>
          <w:lang w:val="en-GB" w:eastAsia="nl-NL"/>
        </w:rPr>
        <w:t>Rating system</w:t>
      </w:r>
      <w:r w:rsidRPr="00D75C2E">
        <w:rPr>
          <w:noProof/>
          <w:highlight w:val="yellow"/>
          <w:lang w:val="nl-NL" w:eastAsia="nl-NL"/>
        </w:rPr>
        <w:t xml:space="preserve"> </w:t>
      </w:r>
    </w:p>
    <w:p w:rsidR="004E6BA4" w:rsidRPr="00D75C2E" w:rsidRDefault="004E6BA4" w:rsidP="004E6BA4">
      <w:pPr>
        <w:pStyle w:val="Lijstalinea"/>
        <w:numPr>
          <w:ilvl w:val="1"/>
          <w:numId w:val="23"/>
        </w:numPr>
        <w:rPr>
          <w:highlight w:val="yellow"/>
          <w:lang w:val="en-GB" w:eastAsia="nl-NL"/>
        </w:rPr>
      </w:pPr>
      <w:r w:rsidRPr="00D75C2E">
        <w:rPr>
          <w:highlight w:val="yellow"/>
          <w:lang w:val="en-GB" w:eastAsia="nl-NL"/>
        </w:rPr>
        <w:t xml:space="preserve">Rating based </w:t>
      </w:r>
      <w:r w:rsidRPr="00D75C2E">
        <w:rPr>
          <w:highlight w:val="yellow"/>
          <w:lang w:val="en-GB"/>
        </w:rPr>
        <w:t>on a 5-star rating system</w:t>
      </w:r>
    </w:p>
    <w:p w:rsidR="004E6BA4" w:rsidRPr="00D75C2E" w:rsidRDefault="004E6BA4" w:rsidP="004E6BA4">
      <w:pPr>
        <w:pStyle w:val="Lijstalinea"/>
        <w:numPr>
          <w:ilvl w:val="1"/>
          <w:numId w:val="23"/>
        </w:numPr>
        <w:rPr>
          <w:highlight w:val="yellow"/>
          <w:lang w:val="en-GB" w:eastAsia="nl-NL"/>
        </w:rPr>
      </w:pPr>
      <w:r w:rsidRPr="00D75C2E">
        <w:rPr>
          <w:highlight w:val="yellow"/>
          <w:lang w:val="en-GB"/>
        </w:rPr>
        <w:t>The results are saved in the database</w:t>
      </w:r>
    </w:p>
    <w:p w:rsidR="004E6BA4" w:rsidRPr="00D75C2E" w:rsidRDefault="004E6BA4" w:rsidP="004E6BA4">
      <w:pPr>
        <w:pStyle w:val="Lijstalinea"/>
        <w:numPr>
          <w:ilvl w:val="1"/>
          <w:numId w:val="23"/>
        </w:numPr>
        <w:rPr>
          <w:highlight w:val="yellow"/>
          <w:lang w:val="en-GB" w:eastAsia="nl-NL"/>
        </w:rPr>
      </w:pPr>
      <w:r w:rsidRPr="00D75C2E">
        <w:rPr>
          <w:highlight w:val="yellow"/>
          <w:lang w:val="en-GB" w:eastAsia="nl-NL"/>
        </w:rPr>
        <w:t>Use stars to show the current rating</w:t>
      </w:r>
    </w:p>
    <w:p w:rsidR="004E6BA4" w:rsidRPr="003937BE" w:rsidRDefault="004E6BA4" w:rsidP="004E6BA4">
      <w:pPr>
        <w:pStyle w:val="Lijstalinea"/>
        <w:numPr>
          <w:ilvl w:val="0"/>
          <w:numId w:val="23"/>
        </w:numPr>
        <w:rPr>
          <w:highlight w:val="yellow"/>
          <w:lang w:val="en-GB" w:eastAsia="nl-NL"/>
        </w:rPr>
      </w:pPr>
      <w:r w:rsidRPr="003937BE">
        <w:rPr>
          <w:highlight w:val="yellow"/>
          <w:lang w:val="en-GB"/>
        </w:rPr>
        <w:t>Navigation</w:t>
      </w:r>
    </w:p>
    <w:p w:rsidR="004E6BA4" w:rsidRPr="003937BE" w:rsidRDefault="004E6BA4" w:rsidP="004E6BA4">
      <w:pPr>
        <w:pStyle w:val="Lijstalinea"/>
        <w:numPr>
          <w:ilvl w:val="1"/>
          <w:numId w:val="23"/>
        </w:numPr>
        <w:rPr>
          <w:highlight w:val="yellow"/>
          <w:lang w:val="en-GB" w:eastAsia="nl-NL"/>
        </w:rPr>
      </w:pPr>
      <w:r w:rsidRPr="003937BE">
        <w:rPr>
          <w:highlight w:val="yellow"/>
          <w:lang w:val="en-GB" w:eastAsia="nl-NL"/>
        </w:rPr>
        <w:t>Show a logo in front of the team name</w:t>
      </w:r>
    </w:p>
    <w:p w:rsidR="00641C59" w:rsidRPr="00771F70" w:rsidRDefault="004E6BA4" w:rsidP="00D75C2E">
      <w:pPr>
        <w:pStyle w:val="Lijstalinea"/>
        <w:numPr>
          <w:ilvl w:val="0"/>
          <w:numId w:val="23"/>
        </w:numPr>
        <w:rPr>
          <w:highlight w:val="yellow"/>
          <w:lang w:val="en-GB" w:eastAsia="nl-NL"/>
        </w:rPr>
      </w:pPr>
      <w:r w:rsidRPr="00771F70">
        <w:rPr>
          <w:highlight w:val="yellow"/>
          <w:lang w:val="en-GB" w:eastAsia="nl-NL"/>
        </w:rPr>
        <w:t>Navigation</w:t>
      </w:r>
    </w:p>
    <w:p w:rsidR="004E6BA4" w:rsidRPr="00771F70" w:rsidRDefault="0037788A" w:rsidP="004E6BA4">
      <w:pPr>
        <w:pStyle w:val="Lijstalinea"/>
        <w:numPr>
          <w:ilvl w:val="1"/>
          <w:numId w:val="23"/>
        </w:numPr>
        <w:rPr>
          <w:highlight w:val="yellow"/>
          <w:lang w:val="en-GB" w:eastAsia="nl-NL"/>
        </w:rPr>
      </w:pPr>
      <w:r w:rsidRPr="00771F70">
        <w:rPr>
          <w:noProof/>
          <w:highlight w:val="yellow"/>
        </w:rPr>
        <w:drawing>
          <wp:anchor distT="0" distB="0" distL="114300" distR="114300" simplePos="0" relativeHeight="251660288" behindDoc="1" locked="0" layoutInCell="1" allowOverlap="1" wp14:anchorId="5C84C7DD" wp14:editId="6CF44D03">
            <wp:simplePos x="0" y="0"/>
            <wp:positionH relativeFrom="column">
              <wp:posOffset>3711575</wp:posOffset>
            </wp:positionH>
            <wp:positionV relativeFrom="paragraph">
              <wp:posOffset>285115</wp:posOffset>
            </wp:positionV>
            <wp:extent cx="2066925" cy="487045"/>
            <wp:effectExtent l="0" t="0" r="9525" b="8255"/>
            <wp:wrapTight wrapText="bothSides">
              <wp:wrapPolygon edited="0">
                <wp:start x="0" y="0"/>
                <wp:lineTo x="0" y="21121"/>
                <wp:lineTo x="21500" y="21121"/>
                <wp:lineTo x="21500" y="0"/>
                <wp:lineTo x="0" y="0"/>
              </wp:wrapPolygon>
            </wp:wrapTight>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2739" b="40461"/>
                    <a:stretch/>
                  </pic:blipFill>
                  <pic:spPr bwMode="auto">
                    <a:xfrm>
                      <a:off x="0" y="0"/>
                      <a:ext cx="2066925" cy="487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6BA4" w:rsidRPr="00771F70">
        <w:rPr>
          <w:highlight w:val="yellow"/>
          <w:lang w:val="en-GB" w:eastAsia="nl-NL"/>
        </w:rPr>
        <w:t>Add the number of heroes after the name of the team.</w:t>
      </w:r>
    </w:p>
    <w:p w:rsidR="004E6BA4" w:rsidRPr="003937BE" w:rsidRDefault="004E6BA4" w:rsidP="004E6BA4">
      <w:pPr>
        <w:pStyle w:val="Lijstalinea"/>
        <w:numPr>
          <w:ilvl w:val="0"/>
          <w:numId w:val="23"/>
        </w:numPr>
        <w:rPr>
          <w:highlight w:val="yellow"/>
          <w:lang w:val="en-GB" w:eastAsia="nl-NL"/>
        </w:rPr>
      </w:pPr>
      <w:r w:rsidRPr="003937BE">
        <w:rPr>
          <w:highlight w:val="yellow"/>
          <w:lang w:val="en-GB" w:eastAsia="nl-NL"/>
        </w:rPr>
        <w:t>Favicon</w:t>
      </w:r>
    </w:p>
    <w:p w:rsidR="004E6BA4" w:rsidRPr="003937BE" w:rsidRDefault="0037788A" w:rsidP="004E6BA4">
      <w:pPr>
        <w:pStyle w:val="Lijstalinea"/>
        <w:numPr>
          <w:ilvl w:val="1"/>
          <w:numId w:val="23"/>
        </w:numPr>
        <w:rPr>
          <w:highlight w:val="yellow"/>
          <w:lang w:val="en-GB" w:eastAsia="nl-NL"/>
        </w:rPr>
      </w:pPr>
      <w:r w:rsidRPr="00771F70">
        <w:rPr>
          <w:noProof/>
          <w:highlight w:val="yellow"/>
        </w:rPr>
        <mc:AlternateContent>
          <mc:Choice Requires="wps">
            <w:drawing>
              <wp:anchor distT="0" distB="0" distL="114300" distR="114300" simplePos="0" relativeHeight="251660799" behindDoc="0" locked="0" layoutInCell="1" allowOverlap="1">
                <wp:simplePos x="0" y="0"/>
                <wp:positionH relativeFrom="column">
                  <wp:posOffset>3666980</wp:posOffset>
                </wp:positionH>
                <wp:positionV relativeFrom="paragraph">
                  <wp:posOffset>34344</wp:posOffset>
                </wp:positionV>
                <wp:extent cx="815122" cy="220563"/>
                <wp:effectExtent l="0" t="0" r="23495" b="27305"/>
                <wp:wrapNone/>
                <wp:docPr id="17" name="Ovaal 17"/>
                <wp:cNvGraphicFramePr/>
                <a:graphic xmlns:a="http://schemas.openxmlformats.org/drawingml/2006/main">
                  <a:graphicData uri="http://schemas.microsoft.com/office/word/2010/wordprocessingShape">
                    <wps:wsp>
                      <wps:cNvSpPr/>
                      <wps:spPr>
                        <a:xfrm>
                          <a:off x="0" y="0"/>
                          <a:ext cx="815122" cy="220563"/>
                        </a:xfrm>
                        <a:prstGeom prst="ellipse">
                          <a:avLst/>
                        </a:prstGeom>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A32C0" id="Ovaal 17" o:spid="_x0000_s1026" style="position:absolute;margin-left:288.75pt;margin-top:2.7pt;width:64.2pt;height:17.35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" filled="f" strokecolor="#c0504d [3205]" strokeweight="2pt"/>
            </w:pict>
          </mc:Fallback>
        </mc:AlternateContent>
      </w:r>
      <w:r w:rsidR="004E6BA4" w:rsidRPr="003937BE">
        <w:rPr>
          <w:highlight w:val="yellow"/>
          <w:lang w:val="en-GB" w:eastAsia="nl-NL"/>
        </w:rPr>
        <w:t>Add a favicon</w:t>
      </w:r>
    </w:p>
    <w:p w:rsidR="004E6BA4" w:rsidRDefault="004E6BA4" w:rsidP="004E6BA4">
      <w:pPr>
        <w:rPr>
          <w:color w:val="FF0000"/>
          <w:sz w:val="20"/>
          <w:lang w:val="en-GB"/>
        </w:rPr>
      </w:pPr>
    </w:p>
    <w:p w:rsidR="004E6BA4" w:rsidRDefault="004E6BA4" w:rsidP="004E6BA4">
      <w:pPr>
        <w:pStyle w:val="Kop2"/>
        <w:rPr>
          <w:lang w:val="en-GB"/>
        </w:rPr>
      </w:pPr>
      <w:r>
        <w:rPr>
          <w:lang w:val="en-GB"/>
        </w:rPr>
        <w:t>Could</w:t>
      </w:r>
      <w:r>
        <w:rPr>
          <w:lang w:val="en-GB"/>
        </w:rPr>
        <w:br/>
        <w:t>8 – 10</w:t>
      </w:r>
    </w:p>
    <w:p w:rsidR="004E6BA4" w:rsidRDefault="004E6BA4" w:rsidP="004E6BA4">
      <w:pPr>
        <w:pStyle w:val="Lijstalinea"/>
        <w:numPr>
          <w:ilvl w:val="0"/>
          <w:numId w:val="23"/>
        </w:numPr>
        <w:rPr>
          <w:lang w:val="en-GB"/>
        </w:rPr>
      </w:pPr>
      <w:r>
        <w:rPr>
          <w:lang w:val="en-GB"/>
        </w:rPr>
        <w:t>API</w:t>
      </w:r>
    </w:p>
    <w:p w:rsidR="004E6BA4" w:rsidRDefault="004E6BA4" w:rsidP="004E6BA4">
      <w:pPr>
        <w:pStyle w:val="Lijstalinea"/>
        <w:numPr>
          <w:ilvl w:val="1"/>
          <w:numId w:val="23"/>
        </w:numPr>
        <w:rPr>
          <w:lang w:val="en-GB"/>
        </w:rPr>
      </w:pPr>
      <w:r>
        <w:rPr>
          <w:lang w:val="en-GB"/>
        </w:rPr>
        <w:t>Use an API to retrieve data</w:t>
      </w:r>
    </w:p>
    <w:p w:rsidR="004E6BA4" w:rsidRDefault="004E6BA4" w:rsidP="004E6BA4">
      <w:pPr>
        <w:pStyle w:val="Lijstalinea"/>
        <w:numPr>
          <w:ilvl w:val="0"/>
          <w:numId w:val="23"/>
        </w:numPr>
        <w:rPr>
          <w:lang w:val="en-GB"/>
        </w:rPr>
      </w:pPr>
      <w:r>
        <w:rPr>
          <w:lang w:val="en-GB"/>
        </w:rPr>
        <w:t>Content Management System (CMS)</w:t>
      </w:r>
    </w:p>
    <w:p w:rsidR="004E6BA4" w:rsidRDefault="004E6BA4" w:rsidP="004E6BA4">
      <w:pPr>
        <w:pStyle w:val="Lijstalinea"/>
        <w:numPr>
          <w:ilvl w:val="1"/>
          <w:numId w:val="23"/>
        </w:numPr>
        <w:rPr>
          <w:lang w:val="en-GB"/>
        </w:rPr>
      </w:pPr>
      <w:r>
        <w:rPr>
          <w:lang w:val="en-GB"/>
        </w:rPr>
        <w:t>Create a CMS to add, update and delete heroes</w:t>
      </w:r>
    </w:p>
    <w:p w:rsidR="004E6BA4" w:rsidRDefault="004E6BA4" w:rsidP="004E6BA4">
      <w:pPr>
        <w:pStyle w:val="Kop1"/>
        <w:rPr>
          <w:lang w:val="en-GB" w:eastAsia="nl-NL"/>
        </w:rPr>
      </w:pPr>
      <w:r>
        <w:rPr>
          <w:lang w:val="en-GB" w:eastAsia="nl-NL"/>
        </w:rPr>
        <w:t>Won’t</w:t>
      </w:r>
    </w:p>
    <w:p w:rsidR="004E6BA4" w:rsidRDefault="004E6BA4" w:rsidP="004E6BA4">
      <w:pPr>
        <w:pStyle w:val="Lijstalinea"/>
        <w:numPr>
          <w:ilvl w:val="0"/>
          <w:numId w:val="24"/>
        </w:numPr>
        <w:rPr>
          <w:lang w:val="en-GB" w:eastAsia="nl-NL"/>
        </w:rPr>
      </w:pPr>
      <w:r>
        <w:rPr>
          <w:lang w:val="en-GB" w:eastAsia="nl-NL"/>
        </w:rPr>
        <w:t>Use a template or a front-end framework like bootstrap!</w:t>
      </w:r>
    </w:p>
    <w:p w:rsidR="004E6BA4" w:rsidRDefault="004E6BA4" w:rsidP="004E6BA4">
      <w:pPr>
        <w:rPr>
          <w:rStyle w:val="Kop1Char"/>
        </w:rPr>
      </w:pPr>
    </w:p>
    <w:p w:rsidR="004E6BA4" w:rsidRDefault="004E6BA4" w:rsidP="004E6BA4">
      <w:pPr>
        <w:rPr>
          <w:rStyle w:val="Kop1Char"/>
        </w:rPr>
      </w:pPr>
      <w:r>
        <w:rPr>
          <w:rStyle w:val="Kop1Char"/>
        </w:rPr>
        <w:t>Tips &amp; resources</w:t>
      </w:r>
    </w:p>
    <w:p w:rsidR="004E6BA4" w:rsidRDefault="004E6BA4" w:rsidP="004E6BA4">
      <w:pPr>
        <w:pStyle w:val="Lijstalinea"/>
        <w:numPr>
          <w:ilvl w:val="0"/>
          <w:numId w:val="25"/>
        </w:numPr>
      </w:pPr>
      <w:r>
        <w:t>Use classroom examples and PowerPoint sheets from N@tschool.</w:t>
      </w:r>
    </w:p>
    <w:p w:rsidR="004E6BA4" w:rsidRDefault="004E6BA4" w:rsidP="004E6BA4">
      <w:pPr>
        <w:pStyle w:val="Lijstalinea"/>
        <w:numPr>
          <w:ilvl w:val="0"/>
          <w:numId w:val="25"/>
        </w:numPr>
      </w:pPr>
      <w:r>
        <w:t>Make backups: external hard drive or cloud storage</w:t>
      </w:r>
    </w:p>
    <w:p w:rsidR="004E6BA4" w:rsidRDefault="004E6BA4" w:rsidP="004E6BA4">
      <w:pPr>
        <w:pStyle w:val="Lijstalinea"/>
        <w:numPr>
          <w:ilvl w:val="0"/>
          <w:numId w:val="25"/>
        </w:numPr>
      </w:pPr>
      <w:r>
        <w:t>Upload your finished assignment in N@tschool. Use Winrar or 7-zip to pack your files</w:t>
      </w:r>
    </w:p>
    <w:p w:rsidR="004E6BA4" w:rsidRDefault="004E6BA4" w:rsidP="004E6BA4">
      <w:pPr>
        <w:pStyle w:val="Lijstalinea"/>
        <w:numPr>
          <w:ilvl w:val="1"/>
          <w:numId w:val="25"/>
        </w:numPr>
      </w:pPr>
      <w:r>
        <w:t>Only .7zip or .rar file extension allowed</w:t>
      </w:r>
    </w:p>
    <w:p w:rsidR="004E6BA4" w:rsidRDefault="004E6BA4" w:rsidP="004E6BA4">
      <w:pPr>
        <w:pStyle w:val="Lijstalinea"/>
        <w:numPr>
          <w:ilvl w:val="1"/>
          <w:numId w:val="25"/>
        </w:numPr>
        <w:rPr>
          <w:b/>
          <w:i/>
        </w:rPr>
      </w:pPr>
      <w:r>
        <w:t xml:space="preserve">Filename: </w:t>
      </w:r>
      <w:r>
        <w:rPr>
          <w:b/>
          <w:i/>
        </w:rPr>
        <w:t>firstname_lastname_dcheroes.rar</w:t>
      </w:r>
    </w:p>
    <w:p w:rsidR="004E6BA4" w:rsidRDefault="004E6BA4" w:rsidP="004E6BA4">
      <w:pPr>
        <w:pStyle w:val="Lijstalinea"/>
        <w:numPr>
          <w:ilvl w:val="1"/>
          <w:numId w:val="25"/>
        </w:numPr>
      </w:pPr>
      <w:r>
        <w:t>Filename example: john_doe_</w:t>
      </w:r>
      <w:r>
        <w:rPr>
          <w:b/>
          <w:i/>
        </w:rPr>
        <w:t>dcheroes</w:t>
      </w:r>
      <w:r>
        <w:t>.rar</w:t>
      </w:r>
    </w:p>
    <w:p w:rsidR="004E6BA4" w:rsidRDefault="004E6BA4" w:rsidP="004E6BA4">
      <w:pPr>
        <w:rPr>
          <w:b/>
        </w:rPr>
      </w:pPr>
      <w:r>
        <w:rPr>
          <w:b/>
        </w:rPr>
        <w:lastRenderedPageBreak/>
        <w:t>Reference</w:t>
      </w:r>
    </w:p>
    <w:p w:rsidR="004E6BA4" w:rsidRDefault="004E6BA4" w:rsidP="004E6BA4">
      <w:pPr>
        <w:pStyle w:val="Lijstalinea"/>
        <w:numPr>
          <w:ilvl w:val="0"/>
          <w:numId w:val="26"/>
        </w:numPr>
      </w:pPr>
      <w:r>
        <w:t>DC Comic</w:t>
      </w:r>
    </w:p>
    <w:p w:rsidR="004E6BA4" w:rsidRDefault="00D60DB6" w:rsidP="004E6BA4">
      <w:pPr>
        <w:pStyle w:val="Lijstalinea"/>
        <w:numPr>
          <w:ilvl w:val="1"/>
          <w:numId w:val="26"/>
        </w:numPr>
      </w:pPr>
      <w:hyperlink r:id="rId15" w:history="1">
        <w:r w:rsidR="004E6BA4">
          <w:rPr>
            <w:rStyle w:val="Hyperlink"/>
          </w:rPr>
          <w:t>http://www.dccomics.com/characters</w:t>
        </w:r>
      </w:hyperlink>
    </w:p>
    <w:p w:rsidR="004E6BA4" w:rsidRDefault="004E6BA4" w:rsidP="004E6BA4">
      <w:pPr>
        <w:pStyle w:val="Lijstalinea"/>
        <w:numPr>
          <w:ilvl w:val="0"/>
          <w:numId w:val="26"/>
        </w:numPr>
      </w:pPr>
      <w:r>
        <w:t>API</w:t>
      </w:r>
    </w:p>
    <w:p w:rsidR="004E6BA4" w:rsidRDefault="004E6BA4" w:rsidP="004E6BA4">
      <w:pPr>
        <w:pStyle w:val="Lijstalinea"/>
        <w:numPr>
          <w:ilvl w:val="1"/>
          <w:numId w:val="26"/>
        </w:numPr>
      </w:pPr>
      <w:r>
        <w:t>https://comicvine.gamespot.com/api/documentation</w:t>
      </w:r>
    </w:p>
    <w:p w:rsidR="004E6BA4" w:rsidRDefault="004E6BA4" w:rsidP="004E6BA4">
      <w:pPr>
        <w:pStyle w:val="Lijstalinea"/>
        <w:numPr>
          <w:ilvl w:val="1"/>
          <w:numId w:val="26"/>
        </w:numPr>
      </w:pPr>
      <w:r>
        <w:t>https://apiaryapib2.docs.apiary.io</w:t>
      </w:r>
    </w:p>
    <w:p w:rsidR="004E6BA4" w:rsidRDefault="004E6BA4" w:rsidP="004E6BA4">
      <w:pPr>
        <w:pStyle w:val="Lijstalinea"/>
        <w:numPr>
          <w:ilvl w:val="0"/>
          <w:numId w:val="26"/>
        </w:numPr>
      </w:pPr>
      <w:r>
        <w:t>HTML &amp; CSS</w:t>
      </w:r>
    </w:p>
    <w:p w:rsidR="004E6BA4" w:rsidRDefault="004E6BA4" w:rsidP="004E6BA4">
      <w:pPr>
        <w:pStyle w:val="Lijstalinea"/>
        <w:numPr>
          <w:ilvl w:val="1"/>
          <w:numId w:val="26"/>
        </w:numPr>
        <w:rPr>
          <w:rStyle w:val="Hyperlink"/>
        </w:rPr>
      </w:pPr>
      <w:r>
        <w:t>http://htmlreference.io</w:t>
      </w:r>
    </w:p>
    <w:p w:rsidR="004E6BA4" w:rsidRDefault="004E6BA4" w:rsidP="004E6BA4">
      <w:pPr>
        <w:pStyle w:val="Lijstalinea"/>
        <w:numPr>
          <w:ilvl w:val="1"/>
          <w:numId w:val="26"/>
        </w:numPr>
      </w:pPr>
      <w:r>
        <w:t>http://cssreference.io</w:t>
      </w:r>
    </w:p>
    <w:p w:rsidR="004E6BA4" w:rsidRDefault="004E6BA4" w:rsidP="004E6BA4">
      <w:pPr>
        <w:pStyle w:val="Lijstalinea"/>
        <w:numPr>
          <w:ilvl w:val="0"/>
          <w:numId w:val="26"/>
        </w:numPr>
      </w:pPr>
      <w:r>
        <w:t>PHP</w:t>
      </w:r>
    </w:p>
    <w:p w:rsidR="004E6BA4" w:rsidRDefault="00D60DB6" w:rsidP="004E6BA4">
      <w:pPr>
        <w:pStyle w:val="Lijstalinea"/>
        <w:numPr>
          <w:ilvl w:val="1"/>
          <w:numId w:val="26"/>
        </w:numPr>
      </w:pPr>
      <w:hyperlink r:id="rId16" w:history="1">
        <w:r w:rsidR="004E6BA4">
          <w:rPr>
            <w:rStyle w:val="Hyperlink"/>
          </w:rPr>
          <w:t>https://www.w3schools.com/Php/php_mysql_intro.asp</w:t>
        </w:r>
      </w:hyperlink>
    </w:p>
    <w:p w:rsidR="004E6BA4" w:rsidRDefault="004E6BA4" w:rsidP="004E6BA4">
      <w:pPr>
        <w:pStyle w:val="Lijstalinea"/>
        <w:numPr>
          <w:ilvl w:val="1"/>
          <w:numId w:val="26"/>
        </w:numPr>
      </w:pPr>
      <w:r>
        <w:t>https://www.w3schools.com/Php/default.asp</w:t>
      </w:r>
    </w:p>
    <w:p w:rsidR="004E6BA4" w:rsidRDefault="004E6BA4" w:rsidP="004E6BA4">
      <w:pPr>
        <w:rPr>
          <w:b/>
        </w:rPr>
      </w:pPr>
      <w:r>
        <w:rPr>
          <w:b/>
        </w:rPr>
        <w:t>Courses</w:t>
      </w:r>
    </w:p>
    <w:p w:rsidR="004E6BA4" w:rsidRDefault="004E6BA4" w:rsidP="004E6BA4">
      <w:pPr>
        <w:pStyle w:val="Lijstalinea"/>
        <w:numPr>
          <w:ilvl w:val="0"/>
          <w:numId w:val="27"/>
        </w:numPr>
      </w:pPr>
      <w:r>
        <w:t>www.udacity.com</w:t>
      </w:r>
    </w:p>
    <w:p w:rsidR="004E6BA4" w:rsidRDefault="004E6BA4" w:rsidP="004E6BA4">
      <w:pPr>
        <w:pStyle w:val="Lijstalinea"/>
        <w:numPr>
          <w:ilvl w:val="0"/>
          <w:numId w:val="27"/>
        </w:numPr>
      </w:pPr>
      <w:r>
        <w:t>www.codecademy.com</w:t>
      </w:r>
    </w:p>
    <w:p w:rsidR="004E6BA4" w:rsidRDefault="00D60DB6" w:rsidP="004E6BA4">
      <w:pPr>
        <w:pStyle w:val="Lijstalinea"/>
        <w:numPr>
          <w:ilvl w:val="0"/>
          <w:numId w:val="27"/>
        </w:numPr>
        <w:rPr>
          <w:rStyle w:val="Hyperlink"/>
        </w:rPr>
      </w:pPr>
      <w:hyperlink r:id="rId17" w:history="1">
        <w:r w:rsidR="004E6BA4">
          <w:rPr>
            <w:rStyle w:val="Hyperlink"/>
          </w:rPr>
          <w:t>www.freecodecamp.com</w:t>
        </w:r>
      </w:hyperlink>
    </w:p>
    <w:p w:rsidR="004E6BA4" w:rsidRDefault="004E6BA4" w:rsidP="004E6BA4"/>
    <w:p w:rsidR="004E6BA4" w:rsidRDefault="004E6BA4" w:rsidP="004E6BA4">
      <w:pPr>
        <w:rPr>
          <w:b/>
          <w:u w:val="single"/>
        </w:rPr>
      </w:pPr>
      <w:r>
        <w:rPr>
          <w:b/>
          <w:u w:val="single"/>
        </w:rPr>
        <w:t>Note</w:t>
      </w:r>
    </w:p>
    <w:p w:rsidR="004E6BA4" w:rsidRPr="00837170" w:rsidRDefault="004E6BA4" w:rsidP="004E6BA4">
      <w:pPr>
        <w:pStyle w:val="Lijstalinea"/>
        <w:numPr>
          <w:ilvl w:val="0"/>
          <w:numId w:val="27"/>
        </w:numPr>
        <w:rPr>
          <w:szCs w:val="22"/>
        </w:rPr>
      </w:pPr>
      <w:r>
        <w:rPr>
          <w:szCs w:val="22"/>
        </w:rPr>
        <w:t xml:space="preserve">Work together if necessary, but </w:t>
      </w:r>
      <w:r>
        <w:rPr>
          <w:b/>
          <w:szCs w:val="22"/>
        </w:rPr>
        <w:t>do not copy</w:t>
      </w:r>
      <w:r>
        <w:rPr>
          <w:szCs w:val="22"/>
        </w:rPr>
        <w:t xml:space="preserve">. </w:t>
      </w:r>
      <w:r>
        <w:rPr>
          <w:b/>
          <w:szCs w:val="22"/>
        </w:rPr>
        <w:t>In case of fraud, you have to create your own assignment with the same techniques as this one. You have to discuss this with your teacher!!</w:t>
      </w:r>
    </w:p>
    <w:p w:rsidR="004E6BA4" w:rsidRPr="002D219C" w:rsidRDefault="004E6BA4" w:rsidP="002D219C">
      <w:pPr>
        <w:pStyle w:val="Kop1"/>
        <w:rPr>
          <w:b/>
          <w:color w:val="FF0000"/>
          <w:sz w:val="20"/>
        </w:rPr>
      </w:pPr>
      <w:r>
        <w:rPr>
          <w:lang w:val="en-GB"/>
        </w:rPr>
        <w:t>Assessment</w:t>
      </w:r>
    </w:p>
    <w:p w:rsidR="004E6BA4" w:rsidRDefault="004E6BA4" w:rsidP="004E6BA4">
      <w:pPr>
        <w:rPr>
          <w:b/>
          <w:sz w:val="40"/>
          <w:szCs w:val="40"/>
        </w:rPr>
      </w:pPr>
      <w:r>
        <w:rPr>
          <w:noProof/>
          <w:lang w:val="nl-NL" w:eastAsia="nl-NL"/>
        </w:rPr>
        <w:drawing>
          <wp:inline distT="0" distB="0" distL="0" distR="0">
            <wp:extent cx="4259580" cy="2169063"/>
            <wp:effectExtent l="0" t="0" r="762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1421" cy="2185277"/>
                    </a:xfrm>
                    <a:prstGeom prst="rect">
                      <a:avLst/>
                    </a:prstGeom>
                    <a:noFill/>
                    <a:ln>
                      <a:noFill/>
                    </a:ln>
                  </pic:spPr>
                </pic:pic>
              </a:graphicData>
            </a:graphic>
          </wp:inline>
        </w:drawing>
      </w:r>
      <w:r>
        <w:rPr>
          <w:noProof/>
          <w:lang w:val="nl-NL" w:eastAsia="nl-NL"/>
        </w:rPr>
        <w:t xml:space="preserve"> </w:t>
      </w:r>
      <w:r>
        <w:rPr>
          <w:noProof/>
          <w:lang w:val="nl-NL" w:eastAsia="nl-NL"/>
        </w:rPr>
        <w:drawing>
          <wp:inline distT="0" distB="0" distL="0" distR="0">
            <wp:extent cx="4259580" cy="1449942"/>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0178" cy="1463761"/>
                    </a:xfrm>
                    <a:prstGeom prst="rect">
                      <a:avLst/>
                    </a:prstGeom>
                    <a:noFill/>
                    <a:ln>
                      <a:noFill/>
                    </a:ln>
                  </pic:spPr>
                </pic:pic>
              </a:graphicData>
            </a:graphic>
          </wp:inline>
        </w:drawing>
      </w:r>
    </w:p>
    <w:p w:rsidR="004E6BA4" w:rsidRDefault="004E6BA4" w:rsidP="004E6BA4">
      <w:pPr>
        <w:rPr>
          <w:b/>
          <w:sz w:val="40"/>
          <w:szCs w:val="40"/>
        </w:rPr>
      </w:pPr>
    </w:p>
    <w:p w:rsidR="006D0025" w:rsidRPr="004E6BA4" w:rsidRDefault="006D0025" w:rsidP="004E6BA4"/>
    <w:sectPr w:rsidR="006D0025" w:rsidRPr="004E6BA4" w:rsidSect="005919CA">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DB6" w:rsidRDefault="00D60DB6" w:rsidP="009E4400">
      <w:r>
        <w:separator/>
      </w:r>
    </w:p>
  </w:endnote>
  <w:endnote w:type="continuationSeparator" w:id="0">
    <w:p w:rsidR="00D60DB6" w:rsidRDefault="00D60DB6" w:rsidP="009E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9DB" w:rsidRPr="00DC5360" w:rsidRDefault="007239DB" w:rsidP="0026564F">
    <w:pPr>
      <w:pStyle w:val="Voettekst"/>
      <w:jc w:val="center"/>
      <w:rPr>
        <w:sz w:val="16"/>
        <w:szCs w:val="16"/>
        <w:lang w:val="nl-NL"/>
      </w:rPr>
    </w:pPr>
    <w:r w:rsidRPr="00DC5360">
      <w:rPr>
        <w:rFonts w:ascii="Trebuchet MS" w:hAnsi="Trebuchet MS"/>
        <w:b/>
        <w:bCs/>
        <w:color w:val="0F4DBC"/>
        <w:szCs w:val="20"/>
        <w:lang w:val="nl-NL"/>
      </w:rPr>
      <w:t>ict</w:t>
    </w:r>
    <w:r w:rsidRPr="00DC5360">
      <w:rPr>
        <w:rFonts w:ascii="Trebuchet MS" w:hAnsi="Trebuchet MS"/>
        <w:color w:val="424A52"/>
        <w:szCs w:val="20"/>
        <w:lang w:val="nl-NL"/>
      </w:rPr>
      <w:t xml:space="preserve"> college is een onderdeel van roc</w:t>
    </w:r>
    <w:r w:rsidRPr="00DC5360">
      <w:rPr>
        <w:rFonts w:ascii="Trebuchet MS" w:hAnsi="Trebuchet MS"/>
        <w:szCs w:val="20"/>
        <w:lang w:val="nl-NL"/>
      </w:rPr>
      <w:t xml:space="preserve"> </w:t>
    </w:r>
    <w:r w:rsidRPr="00DC5360">
      <w:rPr>
        <w:rFonts w:ascii="Trebuchet MS" w:hAnsi="Trebuchet MS"/>
        <w:color w:val="00B2AA"/>
        <w:szCs w:val="20"/>
        <w:lang w:val="nl-NL"/>
      </w:rPr>
      <w:t>ter aa</w:t>
    </w:r>
    <w:r w:rsidRPr="00DC5360">
      <w:rPr>
        <w:rFonts w:ascii="Trebuchet MS" w:hAnsi="Trebuchet MS"/>
        <w:szCs w:val="20"/>
        <w:lang w:val="nl-NL"/>
      </w:rPr>
      <w:t xml:space="preserve"> </w:t>
    </w:r>
    <w:r w:rsidRPr="00DC5360">
      <w:rPr>
        <w:rFonts w:ascii="Trebuchet MS" w:hAnsi="Trebuchet MS"/>
        <w:color w:val="424A52"/>
        <w:szCs w:val="20"/>
        <w:lang w:val="nl-NL"/>
      </w:rPr>
      <w:t>helmond</w:t>
    </w:r>
    <w:r w:rsidRPr="00DC5360">
      <w:rPr>
        <w:rFonts w:ascii="Trebuchet MS" w:hAnsi="Trebuchet MS"/>
        <w:color w:val="424A52"/>
        <w:szCs w:val="20"/>
        <w:lang w:val="nl-NL"/>
      </w:rPr>
      <w:tab/>
    </w:r>
    <w:r w:rsidRPr="00DC3D5E">
      <w:rPr>
        <w:rStyle w:val="Paginanummer"/>
        <w:sz w:val="16"/>
        <w:szCs w:val="16"/>
      </w:rPr>
      <w:fldChar w:fldCharType="begin"/>
    </w:r>
    <w:r w:rsidRPr="00DC5360">
      <w:rPr>
        <w:rStyle w:val="Paginanummer"/>
        <w:sz w:val="16"/>
        <w:szCs w:val="16"/>
        <w:lang w:val="nl-NL"/>
      </w:rPr>
      <w:instrText xml:space="preserve"> PAGE </w:instrText>
    </w:r>
    <w:r w:rsidRPr="00DC3D5E">
      <w:rPr>
        <w:rStyle w:val="Paginanummer"/>
        <w:sz w:val="16"/>
        <w:szCs w:val="16"/>
      </w:rPr>
      <w:fldChar w:fldCharType="separate"/>
    </w:r>
    <w:r w:rsidR="006159C1">
      <w:rPr>
        <w:rStyle w:val="Paginanummer"/>
        <w:noProof/>
        <w:sz w:val="16"/>
        <w:szCs w:val="16"/>
        <w:lang w:val="nl-NL"/>
      </w:rPr>
      <w:t>4</w:t>
    </w:r>
    <w:r w:rsidRPr="00DC3D5E">
      <w:rPr>
        <w:rStyle w:val="Paginanummer"/>
        <w:sz w:val="16"/>
        <w:szCs w:val="16"/>
      </w:rPr>
      <w:fldChar w:fldCharType="end"/>
    </w:r>
    <w:r w:rsidRPr="00DC5360">
      <w:rPr>
        <w:rStyle w:val="Paginanummer"/>
        <w:sz w:val="16"/>
        <w:szCs w:val="16"/>
        <w:lang w:val="nl-NL"/>
      </w:rPr>
      <w:t xml:space="preserve"> van </w:t>
    </w:r>
    <w:r w:rsidRPr="00DC3D5E">
      <w:rPr>
        <w:rStyle w:val="Paginanummer"/>
        <w:sz w:val="16"/>
        <w:szCs w:val="16"/>
      </w:rPr>
      <w:fldChar w:fldCharType="begin"/>
    </w:r>
    <w:r w:rsidRPr="00DC5360">
      <w:rPr>
        <w:rStyle w:val="Paginanummer"/>
        <w:sz w:val="16"/>
        <w:szCs w:val="16"/>
        <w:lang w:val="nl-NL"/>
      </w:rPr>
      <w:instrText xml:space="preserve"> NUMPAGES </w:instrText>
    </w:r>
    <w:r w:rsidRPr="00DC3D5E">
      <w:rPr>
        <w:rStyle w:val="Paginanummer"/>
        <w:sz w:val="16"/>
        <w:szCs w:val="16"/>
      </w:rPr>
      <w:fldChar w:fldCharType="separate"/>
    </w:r>
    <w:r w:rsidR="006159C1">
      <w:rPr>
        <w:rStyle w:val="Paginanummer"/>
        <w:noProof/>
        <w:sz w:val="16"/>
        <w:szCs w:val="16"/>
        <w:lang w:val="nl-NL"/>
      </w:rPr>
      <w:t>4</w:t>
    </w:r>
    <w:r w:rsidRPr="00DC3D5E">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DB6" w:rsidRDefault="00D60DB6" w:rsidP="009E4400">
      <w:r>
        <w:separator/>
      </w:r>
    </w:p>
  </w:footnote>
  <w:footnote w:type="continuationSeparator" w:id="0">
    <w:p w:rsidR="00D60DB6" w:rsidRDefault="00D60DB6" w:rsidP="009E4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9DB" w:rsidRPr="009B43B2" w:rsidRDefault="007239DB" w:rsidP="00DB5DBE">
    <w:pPr>
      <w:spacing w:line="273" w:lineRule="auto"/>
      <w:rPr>
        <w:noProof/>
        <w:sz w:val="16"/>
        <w:szCs w:val="16"/>
        <w:lang w:val="nl-NL" w:eastAsia="nl-NL"/>
      </w:rPr>
    </w:pPr>
    <w:r>
      <w:rPr>
        <w:noProof/>
        <w:sz w:val="16"/>
        <w:szCs w:val="16"/>
        <w:lang w:val="nl-NL" w:eastAsia="nl-NL"/>
      </w:rPr>
      <w:drawing>
        <wp:anchor distT="0" distB="0" distL="114300" distR="114300" simplePos="0" relativeHeight="251667456" behindDoc="0" locked="0" layoutInCell="1" allowOverlap="1" wp14:anchorId="6A06882E" wp14:editId="17A34161">
          <wp:simplePos x="0" y="0"/>
          <wp:positionH relativeFrom="column">
            <wp:posOffset>4771390</wp:posOffset>
          </wp:positionH>
          <wp:positionV relativeFrom="paragraph">
            <wp:posOffset>-140970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Pr>
        <w:noProof/>
        <w:sz w:val="16"/>
        <w:szCs w:val="16"/>
        <w:lang w:val="nl-NL" w:eastAsia="nl-NL"/>
      </w:rPr>
      <w:t>DC Heroes</w:t>
    </w:r>
    <w:r>
      <w:rPr>
        <w:sz w:val="16"/>
        <w:szCs w:val="16"/>
      </w:rPr>
      <w:t xml:space="preserve"> - assignment - ao  - wd – s1p2</w:t>
    </w:r>
    <w:r w:rsidRPr="002E2774">
      <w:rPr>
        <w:sz w:val="16"/>
        <w:szCs w:val="16"/>
      </w:rPr>
      <w:t xml:space="preserve"> – ict college</w:t>
    </w:r>
    <w:r w:rsidRPr="002E2774">
      <w:rPr>
        <w:sz w:val="16"/>
        <w:szCs w:val="16"/>
      </w:rPr>
      <w:tab/>
    </w:r>
    <w:r>
      <w:rPr>
        <w:rFonts w:ascii="Trebuchet MS" w:hAnsi="Trebuchet MS"/>
        <w:b/>
        <w:bCs/>
        <w:color w:val="0F4DBC"/>
        <w:szCs w:val="20"/>
      </w:rPr>
      <w:br/>
    </w:r>
    <w:r>
      <w:rPr>
        <w:sz w:val="16"/>
        <w:szCs w:val="16"/>
      </w:rPr>
      <w:t xml:space="preserve">11dec2017 – nope &amp; pobe                                               </w:t>
    </w:r>
    <w:r w:rsidRPr="00AA7E4D">
      <w:rPr>
        <w:rFonts w:ascii="Trebuchet MS" w:hAnsi="Trebuchet MS"/>
        <w:color w:val="424A52"/>
        <w:szCs w:val="20"/>
      </w:rPr>
      <w:tab/>
    </w:r>
    <w:r w:rsidRPr="00AA7E4D">
      <w:rPr>
        <w:sz w:val="16"/>
        <w:szCs w:val="16"/>
      </w:rPr>
      <w:tab/>
    </w:r>
    <w:r w:rsidRPr="00AA7E4D">
      <w:rPr>
        <w:sz w:val="16"/>
        <w:szCs w:val="16"/>
      </w:rPr>
      <w:tab/>
    </w:r>
    <w:r>
      <w:rPr>
        <w:rFonts w:ascii="Times New Roman" w:hAnsi="Times New Roman" w:cs="Times New Roman"/>
        <w:noProof/>
        <w:lang w:val="nl-NL" w:eastAsia="nl-NL"/>
      </w:rPr>
      <w:drawing>
        <wp:anchor distT="36576" distB="36576" distL="36576" distR="36576" simplePos="0" relativeHeight="251652096" behindDoc="0" locked="0" layoutInCell="1" allowOverlap="1" wp14:anchorId="5221B98A" wp14:editId="72D7BB78">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Pr>
        <w:rFonts w:ascii="Times New Roman" w:hAnsi="Times New Roman" w:cs="Times New Roman"/>
        <w:noProof/>
        <w:lang w:val="nl-NL" w:eastAsia="nl-NL"/>
      </w:rPr>
      <w:drawing>
        <wp:anchor distT="36576" distB="36576" distL="36576" distR="36576" simplePos="0" relativeHeight="251657216" behindDoc="0" locked="0" layoutInCell="1" allowOverlap="1" wp14:anchorId="593FF0B7" wp14:editId="05027BB8">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Pr>
        <w:rFonts w:ascii="Times New Roman" w:hAnsi="Times New Roman" w:cs="Times New Roman"/>
        <w:noProof/>
        <w:lang w:val="nl-NL" w:eastAsia="nl-NL"/>
      </w:rPr>
      <w:drawing>
        <wp:anchor distT="36576" distB="36576" distL="36576" distR="36576" simplePos="0" relativeHeight="251661312" behindDoc="0" locked="0" layoutInCell="1" allowOverlap="1" wp14:anchorId="4B50F026" wp14:editId="7B19C562">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70B"/>
    <w:multiLevelType w:val="hybridMultilevel"/>
    <w:tmpl w:val="954C1E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3E21C7"/>
    <w:multiLevelType w:val="hybridMultilevel"/>
    <w:tmpl w:val="31DA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13130"/>
    <w:multiLevelType w:val="hybridMultilevel"/>
    <w:tmpl w:val="8DF6AA7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D7A39BF"/>
    <w:multiLevelType w:val="hybridMultilevel"/>
    <w:tmpl w:val="E486923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60321D"/>
    <w:multiLevelType w:val="hybridMultilevel"/>
    <w:tmpl w:val="95AA3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4856C9"/>
    <w:multiLevelType w:val="hybridMultilevel"/>
    <w:tmpl w:val="47D4F79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5726F65"/>
    <w:multiLevelType w:val="hybridMultilevel"/>
    <w:tmpl w:val="A2AAF3C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9CC2A9C"/>
    <w:multiLevelType w:val="hybridMultilevel"/>
    <w:tmpl w:val="A77A7F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4F627F"/>
    <w:multiLevelType w:val="hybridMultilevel"/>
    <w:tmpl w:val="042A28D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D8D3947"/>
    <w:multiLevelType w:val="hybridMultilevel"/>
    <w:tmpl w:val="50CE7E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6F648EF"/>
    <w:multiLevelType w:val="hybridMultilevel"/>
    <w:tmpl w:val="59B60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D91221"/>
    <w:multiLevelType w:val="hybridMultilevel"/>
    <w:tmpl w:val="3A5A1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A440BFE"/>
    <w:multiLevelType w:val="hybridMultilevel"/>
    <w:tmpl w:val="7804D4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563B23"/>
    <w:multiLevelType w:val="hybridMultilevel"/>
    <w:tmpl w:val="CB981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E7A1B69"/>
    <w:multiLevelType w:val="hybridMultilevel"/>
    <w:tmpl w:val="17824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2A207A3"/>
    <w:multiLevelType w:val="hybridMultilevel"/>
    <w:tmpl w:val="48C6550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70B2C64"/>
    <w:multiLevelType w:val="hybridMultilevel"/>
    <w:tmpl w:val="774653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4ADB6550"/>
    <w:multiLevelType w:val="hybridMultilevel"/>
    <w:tmpl w:val="09F419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910008"/>
    <w:multiLevelType w:val="hybridMultilevel"/>
    <w:tmpl w:val="9F1A42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FBC55E9"/>
    <w:multiLevelType w:val="hybridMultilevel"/>
    <w:tmpl w:val="0600AAF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2335BE0"/>
    <w:multiLevelType w:val="hybridMultilevel"/>
    <w:tmpl w:val="BA40B0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2"/>
  </w:num>
  <w:num w:numId="4">
    <w:abstractNumId w:val="1"/>
  </w:num>
  <w:num w:numId="5">
    <w:abstractNumId w:val="20"/>
  </w:num>
  <w:num w:numId="6">
    <w:abstractNumId w:val="2"/>
  </w:num>
  <w:num w:numId="7">
    <w:abstractNumId w:val="11"/>
  </w:num>
  <w:num w:numId="8">
    <w:abstractNumId w:val="3"/>
  </w:num>
  <w:num w:numId="9">
    <w:abstractNumId w:val="7"/>
  </w:num>
  <w:num w:numId="10">
    <w:abstractNumId w:val="16"/>
  </w:num>
  <w:num w:numId="11">
    <w:abstractNumId w:val="8"/>
  </w:num>
  <w:num w:numId="12">
    <w:abstractNumId w:val="9"/>
  </w:num>
  <w:num w:numId="13">
    <w:abstractNumId w:val="14"/>
  </w:num>
  <w:num w:numId="14">
    <w:abstractNumId w:val="15"/>
  </w:num>
  <w:num w:numId="15">
    <w:abstractNumId w:val="17"/>
  </w:num>
  <w:num w:numId="16">
    <w:abstractNumId w:val="13"/>
  </w:num>
  <w:num w:numId="17">
    <w:abstractNumId w:val="10"/>
  </w:num>
  <w:num w:numId="18">
    <w:abstractNumId w:val="0"/>
  </w:num>
  <w:num w:numId="19">
    <w:abstractNumId w:val="5"/>
  </w:num>
  <w:num w:numId="20">
    <w:abstractNumId w:val="6"/>
  </w:num>
  <w:num w:numId="21">
    <w:abstractNumId w:val="18"/>
  </w:num>
  <w:num w:numId="22">
    <w:abstractNumId w:val="0"/>
  </w:num>
  <w:num w:numId="23">
    <w:abstractNumId w:val="15"/>
  </w:num>
  <w:num w:numId="24">
    <w:abstractNumId w:val="18"/>
  </w:num>
  <w:num w:numId="25">
    <w:abstractNumId w:val="8"/>
  </w:num>
  <w:num w:numId="26">
    <w:abstractNumId w:val="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xNjU1MzYwNjQ2MTRV0lEKTi0uzszPAymwrAUAHk1wHSwAAAA="/>
  </w:docVars>
  <w:rsids>
    <w:rsidRoot w:val="005752D9"/>
    <w:rsid w:val="00001710"/>
    <w:rsid w:val="000017B5"/>
    <w:rsid w:val="00001AEA"/>
    <w:rsid w:val="00003170"/>
    <w:rsid w:val="00007845"/>
    <w:rsid w:val="00012178"/>
    <w:rsid w:val="00012751"/>
    <w:rsid w:val="00013968"/>
    <w:rsid w:val="00015931"/>
    <w:rsid w:val="000163B4"/>
    <w:rsid w:val="00017DB4"/>
    <w:rsid w:val="00020518"/>
    <w:rsid w:val="00025538"/>
    <w:rsid w:val="00027686"/>
    <w:rsid w:val="00027DD7"/>
    <w:rsid w:val="000315D3"/>
    <w:rsid w:val="000331E4"/>
    <w:rsid w:val="00036F25"/>
    <w:rsid w:val="0004089B"/>
    <w:rsid w:val="000453A9"/>
    <w:rsid w:val="0005193C"/>
    <w:rsid w:val="000541AC"/>
    <w:rsid w:val="0005574F"/>
    <w:rsid w:val="0005637F"/>
    <w:rsid w:val="000601ED"/>
    <w:rsid w:val="000616BA"/>
    <w:rsid w:val="000730FB"/>
    <w:rsid w:val="00076158"/>
    <w:rsid w:val="00077DE8"/>
    <w:rsid w:val="00081FC0"/>
    <w:rsid w:val="00083270"/>
    <w:rsid w:val="00093209"/>
    <w:rsid w:val="00093DBD"/>
    <w:rsid w:val="00094299"/>
    <w:rsid w:val="000950CE"/>
    <w:rsid w:val="00097E33"/>
    <w:rsid w:val="000A36B1"/>
    <w:rsid w:val="000A665B"/>
    <w:rsid w:val="000A75F3"/>
    <w:rsid w:val="000B065F"/>
    <w:rsid w:val="000C1B2A"/>
    <w:rsid w:val="000C2AF7"/>
    <w:rsid w:val="000C5640"/>
    <w:rsid w:val="000D07C9"/>
    <w:rsid w:val="000D2D5F"/>
    <w:rsid w:val="000D35D8"/>
    <w:rsid w:val="000D3D37"/>
    <w:rsid w:val="000D431E"/>
    <w:rsid w:val="000D44A3"/>
    <w:rsid w:val="000D6F93"/>
    <w:rsid w:val="000D74BD"/>
    <w:rsid w:val="000D7AFB"/>
    <w:rsid w:val="000D7EA4"/>
    <w:rsid w:val="000E5F35"/>
    <w:rsid w:val="000F080D"/>
    <w:rsid w:val="000F0E5B"/>
    <w:rsid w:val="000F1077"/>
    <w:rsid w:val="000F2F97"/>
    <w:rsid w:val="000F7F9B"/>
    <w:rsid w:val="00100D0C"/>
    <w:rsid w:val="00101D6E"/>
    <w:rsid w:val="0010264F"/>
    <w:rsid w:val="00105A00"/>
    <w:rsid w:val="00106E16"/>
    <w:rsid w:val="001112DB"/>
    <w:rsid w:val="00115B37"/>
    <w:rsid w:val="001169A2"/>
    <w:rsid w:val="00125000"/>
    <w:rsid w:val="00127490"/>
    <w:rsid w:val="001277BD"/>
    <w:rsid w:val="00127E81"/>
    <w:rsid w:val="001334FF"/>
    <w:rsid w:val="00133C8B"/>
    <w:rsid w:val="0013402D"/>
    <w:rsid w:val="001363F0"/>
    <w:rsid w:val="001412AF"/>
    <w:rsid w:val="001451DE"/>
    <w:rsid w:val="001456E4"/>
    <w:rsid w:val="0014728D"/>
    <w:rsid w:val="001472CD"/>
    <w:rsid w:val="00150F45"/>
    <w:rsid w:val="0015423B"/>
    <w:rsid w:val="00155456"/>
    <w:rsid w:val="00161E83"/>
    <w:rsid w:val="0016338C"/>
    <w:rsid w:val="00163947"/>
    <w:rsid w:val="00165D74"/>
    <w:rsid w:val="00166577"/>
    <w:rsid w:val="00177406"/>
    <w:rsid w:val="00185290"/>
    <w:rsid w:val="0018588E"/>
    <w:rsid w:val="001868C1"/>
    <w:rsid w:val="00187085"/>
    <w:rsid w:val="001902AD"/>
    <w:rsid w:val="00191B58"/>
    <w:rsid w:val="001950F8"/>
    <w:rsid w:val="00195839"/>
    <w:rsid w:val="001963EF"/>
    <w:rsid w:val="001A0651"/>
    <w:rsid w:val="001A5E1A"/>
    <w:rsid w:val="001A79E5"/>
    <w:rsid w:val="001B2001"/>
    <w:rsid w:val="001B696A"/>
    <w:rsid w:val="001B7D2A"/>
    <w:rsid w:val="001C1C33"/>
    <w:rsid w:val="001C5524"/>
    <w:rsid w:val="001D2BAE"/>
    <w:rsid w:val="001D6A8C"/>
    <w:rsid w:val="001E2722"/>
    <w:rsid w:val="001E3EC0"/>
    <w:rsid w:val="001E4974"/>
    <w:rsid w:val="001F1DA2"/>
    <w:rsid w:val="001F1DF4"/>
    <w:rsid w:val="001F38A3"/>
    <w:rsid w:val="001F5C3F"/>
    <w:rsid w:val="001F5F19"/>
    <w:rsid w:val="002019C8"/>
    <w:rsid w:val="00204D47"/>
    <w:rsid w:val="00205490"/>
    <w:rsid w:val="00206448"/>
    <w:rsid w:val="00212DE0"/>
    <w:rsid w:val="00217142"/>
    <w:rsid w:val="0022008F"/>
    <w:rsid w:val="00222D5D"/>
    <w:rsid w:val="002232DC"/>
    <w:rsid w:val="00233C73"/>
    <w:rsid w:val="00241677"/>
    <w:rsid w:val="00243C9C"/>
    <w:rsid w:val="002448C6"/>
    <w:rsid w:val="00245D97"/>
    <w:rsid w:val="002466DB"/>
    <w:rsid w:val="00246B8D"/>
    <w:rsid w:val="0024750A"/>
    <w:rsid w:val="00256895"/>
    <w:rsid w:val="00261833"/>
    <w:rsid w:val="00263087"/>
    <w:rsid w:val="00264153"/>
    <w:rsid w:val="0026437E"/>
    <w:rsid w:val="00264969"/>
    <w:rsid w:val="0026564F"/>
    <w:rsid w:val="00265F45"/>
    <w:rsid w:val="002711A2"/>
    <w:rsid w:val="00271972"/>
    <w:rsid w:val="00273566"/>
    <w:rsid w:val="0027374E"/>
    <w:rsid w:val="00282ABC"/>
    <w:rsid w:val="00282BCF"/>
    <w:rsid w:val="00285ACC"/>
    <w:rsid w:val="00287707"/>
    <w:rsid w:val="002909DA"/>
    <w:rsid w:val="00297C2C"/>
    <w:rsid w:val="002A1C1B"/>
    <w:rsid w:val="002A1FFA"/>
    <w:rsid w:val="002A353D"/>
    <w:rsid w:val="002A4332"/>
    <w:rsid w:val="002B57A8"/>
    <w:rsid w:val="002C4565"/>
    <w:rsid w:val="002C4F38"/>
    <w:rsid w:val="002C52C7"/>
    <w:rsid w:val="002C5D18"/>
    <w:rsid w:val="002C6B64"/>
    <w:rsid w:val="002D219C"/>
    <w:rsid w:val="002D3C64"/>
    <w:rsid w:val="002D3FE5"/>
    <w:rsid w:val="002D52EE"/>
    <w:rsid w:val="002D64BC"/>
    <w:rsid w:val="002D7BB6"/>
    <w:rsid w:val="002E2774"/>
    <w:rsid w:val="002E4B4C"/>
    <w:rsid w:val="002E5FAF"/>
    <w:rsid w:val="002F1605"/>
    <w:rsid w:val="002F28D6"/>
    <w:rsid w:val="00305DDB"/>
    <w:rsid w:val="00307290"/>
    <w:rsid w:val="00310EC4"/>
    <w:rsid w:val="00311626"/>
    <w:rsid w:val="00312A56"/>
    <w:rsid w:val="00315040"/>
    <w:rsid w:val="003155AF"/>
    <w:rsid w:val="00323371"/>
    <w:rsid w:val="00324E91"/>
    <w:rsid w:val="003262E1"/>
    <w:rsid w:val="00326894"/>
    <w:rsid w:val="00334356"/>
    <w:rsid w:val="00334FA3"/>
    <w:rsid w:val="0033583A"/>
    <w:rsid w:val="00337764"/>
    <w:rsid w:val="003422E0"/>
    <w:rsid w:val="003441E0"/>
    <w:rsid w:val="003442E8"/>
    <w:rsid w:val="00346907"/>
    <w:rsid w:val="00346B3C"/>
    <w:rsid w:val="00347143"/>
    <w:rsid w:val="0035442B"/>
    <w:rsid w:val="00357101"/>
    <w:rsid w:val="00360BD1"/>
    <w:rsid w:val="003656C9"/>
    <w:rsid w:val="003659E6"/>
    <w:rsid w:val="00366696"/>
    <w:rsid w:val="00372218"/>
    <w:rsid w:val="00374E64"/>
    <w:rsid w:val="00375D55"/>
    <w:rsid w:val="00377452"/>
    <w:rsid w:val="0037788A"/>
    <w:rsid w:val="00380D26"/>
    <w:rsid w:val="0038163C"/>
    <w:rsid w:val="00383BA2"/>
    <w:rsid w:val="003937BE"/>
    <w:rsid w:val="0039441A"/>
    <w:rsid w:val="003958AF"/>
    <w:rsid w:val="003A12EA"/>
    <w:rsid w:val="003A7BD8"/>
    <w:rsid w:val="003B0A1C"/>
    <w:rsid w:val="003B36B7"/>
    <w:rsid w:val="003B5839"/>
    <w:rsid w:val="003C6349"/>
    <w:rsid w:val="003D19A2"/>
    <w:rsid w:val="003D2297"/>
    <w:rsid w:val="003D3812"/>
    <w:rsid w:val="003D586E"/>
    <w:rsid w:val="003D644C"/>
    <w:rsid w:val="003D77DF"/>
    <w:rsid w:val="003E1B24"/>
    <w:rsid w:val="003E256A"/>
    <w:rsid w:val="003E4B48"/>
    <w:rsid w:val="003E4DC6"/>
    <w:rsid w:val="003E4E1D"/>
    <w:rsid w:val="003E7A48"/>
    <w:rsid w:val="003F32A1"/>
    <w:rsid w:val="003F3CA0"/>
    <w:rsid w:val="003F4E4E"/>
    <w:rsid w:val="003F4EA4"/>
    <w:rsid w:val="003F595F"/>
    <w:rsid w:val="003F5ED9"/>
    <w:rsid w:val="003F7D2E"/>
    <w:rsid w:val="00401902"/>
    <w:rsid w:val="00406327"/>
    <w:rsid w:val="00411628"/>
    <w:rsid w:val="0041184E"/>
    <w:rsid w:val="00411B81"/>
    <w:rsid w:val="004156EC"/>
    <w:rsid w:val="00416D90"/>
    <w:rsid w:val="00420B42"/>
    <w:rsid w:val="004330DE"/>
    <w:rsid w:val="00434881"/>
    <w:rsid w:val="004352DE"/>
    <w:rsid w:val="004357B2"/>
    <w:rsid w:val="00435DDE"/>
    <w:rsid w:val="0044152F"/>
    <w:rsid w:val="00444CA1"/>
    <w:rsid w:val="00450CB3"/>
    <w:rsid w:val="00450EB8"/>
    <w:rsid w:val="0045180F"/>
    <w:rsid w:val="00452361"/>
    <w:rsid w:val="00461160"/>
    <w:rsid w:val="00466145"/>
    <w:rsid w:val="004677AC"/>
    <w:rsid w:val="0047125D"/>
    <w:rsid w:val="0047277E"/>
    <w:rsid w:val="0047490E"/>
    <w:rsid w:val="00475121"/>
    <w:rsid w:val="004825DD"/>
    <w:rsid w:val="00483DD5"/>
    <w:rsid w:val="004841D8"/>
    <w:rsid w:val="00484F00"/>
    <w:rsid w:val="00491061"/>
    <w:rsid w:val="00492BBF"/>
    <w:rsid w:val="00493700"/>
    <w:rsid w:val="004949AE"/>
    <w:rsid w:val="00496D7D"/>
    <w:rsid w:val="00497C3F"/>
    <w:rsid w:val="004A0716"/>
    <w:rsid w:val="004A09DD"/>
    <w:rsid w:val="004A1BE1"/>
    <w:rsid w:val="004A2350"/>
    <w:rsid w:val="004A2471"/>
    <w:rsid w:val="004A3158"/>
    <w:rsid w:val="004A3F70"/>
    <w:rsid w:val="004A5723"/>
    <w:rsid w:val="004B3FF0"/>
    <w:rsid w:val="004B73CC"/>
    <w:rsid w:val="004B79C3"/>
    <w:rsid w:val="004C0F50"/>
    <w:rsid w:val="004C1D6A"/>
    <w:rsid w:val="004C1DF0"/>
    <w:rsid w:val="004C2FEE"/>
    <w:rsid w:val="004C4063"/>
    <w:rsid w:val="004D1046"/>
    <w:rsid w:val="004D211C"/>
    <w:rsid w:val="004D4C32"/>
    <w:rsid w:val="004E307C"/>
    <w:rsid w:val="004E6BA4"/>
    <w:rsid w:val="004E6D3D"/>
    <w:rsid w:val="004E743F"/>
    <w:rsid w:val="004F0F6F"/>
    <w:rsid w:val="004F38F0"/>
    <w:rsid w:val="004F434C"/>
    <w:rsid w:val="0050019D"/>
    <w:rsid w:val="0050645E"/>
    <w:rsid w:val="00512A69"/>
    <w:rsid w:val="00537842"/>
    <w:rsid w:val="00540CAC"/>
    <w:rsid w:val="00540DDD"/>
    <w:rsid w:val="005421E8"/>
    <w:rsid w:val="005431A1"/>
    <w:rsid w:val="00544710"/>
    <w:rsid w:val="00544871"/>
    <w:rsid w:val="0054617A"/>
    <w:rsid w:val="005518B8"/>
    <w:rsid w:val="0055357A"/>
    <w:rsid w:val="005554AA"/>
    <w:rsid w:val="00557537"/>
    <w:rsid w:val="005663C0"/>
    <w:rsid w:val="005668F8"/>
    <w:rsid w:val="0057089C"/>
    <w:rsid w:val="005723FB"/>
    <w:rsid w:val="005752D9"/>
    <w:rsid w:val="00575307"/>
    <w:rsid w:val="00577E6F"/>
    <w:rsid w:val="0058282E"/>
    <w:rsid w:val="00582C82"/>
    <w:rsid w:val="00583636"/>
    <w:rsid w:val="00583CA7"/>
    <w:rsid w:val="0058438D"/>
    <w:rsid w:val="00586703"/>
    <w:rsid w:val="00590A44"/>
    <w:rsid w:val="00590D59"/>
    <w:rsid w:val="005919CA"/>
    <w:rsid w:val="00592046"/>
    <w:rsid w:val="00594934"/>
    <w:rsid w:val="005953C2"/>
    <w:rsid w:val="005964B9"/>
    <w:rsid w:val="005A76BF"/>
    <w:rsid w:val="005B0428"/>
    <w:rsid w:val="005B0F62"/>
    <w:rsid w:val="005B6AE4"/>
    <w:rsid w:val="005B6AE5"/>
    <w:rsid w:val="005B7F3F"/>
    <w:rsid w:val="005C1A21"/>
    <w:rsid w:val="005C2892"/>
    <w:rsid w:val="005C3F1E"/>
    <w:rsid w:val="005D0607"/>
    <w:rsid w:val="005D37C7"/>
    <w:rsid w:val="005D6CBE"/>
    <w:rsid w:val="005D7463"/>
    <w:rsid w:val="005E2A79"/>
    <w:rsid w:val="005E4F37"/>
    <w:rsid w:val="005F286E"/>
    <w:rsid w:val="00603180"/>
    <w:rsid w:val="006034C9"/>
    <w:rsid w:val="00603E26"/>
    <w:rsid w:val="00603F9B"/>
    <w:rsid w:val="006068D5"/>
    <w:rsid w:val="00610204"/>
    <w:rsid w:val="00611164"/>
    <w:rsid w:val="006159C1"/>
    <w:rsid w:val="00615A12"/>
    <w:rsid w:val="00615EAE"/>
    <w:rsid w:val="00616EB4"/>
    <w:rsid w:val="00620A4C"/>
    <w:rsid w:val="00620CFD"/>
    <w:rsid w:val="00622DDC"/>
    <w:rsid w:val="006244AF"/>
    <w:rsid w:val="00631BD4"/>
    <w:rsid w:val="00635984"/>
    <w:rsid w:val="006367EB"/>
    <w:rsid w:val="00640271"/>
    <w:rsid w:val="00641C59"/>
    <w:rsid w:val="00642CDA"/>
    <w:rsid w:val="0064482E"/>
    <w:rsid w:val="00650FE3"/>
    <w:rsid w:val="0065108F"/>
    <w:rsid w:val="006554FF"/>
    <w:rsid w:val="00660BF5"/>
    <w:rsid w:val="00663495"/>
    <w:rsid w:val="00664EE0"/>
    <w:rsid w:val="006669D4"/>
    <w:rsid w:val="00667F25"/>
    <w:rsid w:val="00671830"/>
    <w:rsid w:val="00675B4A"/>
    <w:rsid w:val="00684F44"/>
    <w:rsid w:val="00685D72"/>
    <w:rsid w:val="006919EB"/>
    <w:rsid w:val="00692619"/>
    <w:rsid w:val="0069306B"/>
    <w:rsid w:val="006957A0"/>
    <w:rsid w:val="00696669"/>
    <w:rsid w:val="006A3EE1"/>
    <w:rsid w:val="006B08A3"/>
    <w:rsid w:val="006B2B36"/>
    <w:rsid w:val="006B47CA"/>
    <w:rsid w:val="006C1689"/>
    <w:rsid w:val="006C281C"/>
    <w:rsid w:val="006C3E49"/>
    <w:rsid w:val="006C424F"/>
    <w:rsid w:val="006C649E"/>
    <w:rsid w:val="006D0025"/>
    <w:rsid w:val="006D1E05"/>
    <w:rsid w:val="006D2D0B"/>
    <w:rsid w:val="006D3461"/>
    <w:rsid w:val="006D5EEE"/>
    <w:rsid w:val="006D6E29"/>
    <w:rsid w:val="006D7D08"/>
    <w:rsid w:val="006E1377"/>
    <w:rsid w:val="006E36F8"/>
    <w:rsid w:val="006E384B"/>
    <w:rsid w:val="006E4BFC"/>
    <w:rsid w:val="006E659F"/>
    <w:rsid w:val="006E7228"/>
    <w:rsid w:val="006E7D3E"/>
    <w:rsid w:val="006F15F3"/>
    <w:rsid w:val="006F6710"/>
    <w:rsid w:val="006F684C"/>
    <w:rsid w:val="00701EDC"/>
    <w:rsid w:val="00703801"/>
    <w:rsid w:val="00706709"/>
    <w:rsid w:val="00710160"/>
    <w:rsid w:val="00711470"/>
    <w:rsid w:val="00714114"/>
    <w:rsid w:val="00716F62"/>
    <w:rsid w:val="0072009C"/>
    <w:rsid w:val="007239DB"/>
    <w:rsid w:val="00723B6B"/>
    <w:rsid w:val="007257B8"/>
    <w:rsid w:val="0072672F"/>
    <w:rsid w:val="0073017D"/>
    <w:rsid w:val="00731384"/>
    <w:rsid w:val="00731F9D"/>
    <w:rsid w:val="00732511"/>
    <w:rsid w:val="007333F2"/>
    <w:rsid w:val="007345B9"/>
    <w:rsid w:val="00735B6D"/>
    <w:rsid w:val="007402B2"/>
    <w:rsid w:val="00752271"/>
    <w:rsid w:val="007535CD"/>
    <w:rsid w:val="00753735"/>
    <w:rsid w:val="0075449A"/>
    <w:rsid w:val="00756AFC"/>
    <w:rsid w:val="0076266E"/>
    <w:rsid w:val="007641DD"/>
    <w:rsid w:val="00764AB1"/>
    <w:rsid w:val="00764E7C"/>
    <w:rsid w:val="00765BF8"/>
    <w:rsid w:val="00767393"/>
    <w:rsid w:val="00771F70"/>
    <w:rsid w:val="00775A2C"/>
    <w:rsid w:val="00777591"/>
    <w:rsid w:val="00780E72"/>
    <w:rsid w:val="00781E06"/>
    <w:rsid w:val="00785F5B"/>
    <w:rsid w:val="00791010"/>
    <w:rsid w:val="00791442"/>
    <w:rsid w:val="00793E3E"/>
    <w:rsid w:val="007968C5"/>
    <w:rsid w:val="007A071F"/>
    <w:rsid w:val="007A5CBD"/>
    <w:rsid w:val="007A7599"/>
    <w:rsid w:val="007B02E1"/>
    <w:rsid w:val="007B0C19"/>
    <w:rsid w:val="007B11A6"/>
    <w:rsid w:val="007B2AB3"/>
    <w:rsid w:val="007B6986"/>
    <w:rsid w:val="007B73CC"/>
    <w:rsid w:val="007B748E"/>
    <w:rsid w:val="007C0102"/>
    <w:rsid w:val="007C0351"/>
    <w:rsid w:val="007C126E"/>
    <w:rsid w:val="007C2CFD"/>
    <w:rsid w:val="007D0F43"/>
    <w:rsid w:val="007D1AEF"/>
    <w:rsid w:val="007D1EF1"/>
    <w:rsid w:val="007D3506"/>
    <w:rsid w:val="007E0F90"/>
    <w:rsid w:val="007E29B9"/>
    <w:rsid w:val="007E413A"/>
    <w:rsid w:val="007E4A7D"/>
    <w:rsid w:val="007E6D2F"/>
    <w:rsid w:val="007F0BCE"/>
    <w:rsid w:val="00810774"/>
    <w:rsid w:val="0081206F"/>
    <w:rsid w:val="008128B1"/>
    <w:rsid w:val="0081614C"/>
    <w:rsid w:val="00817AB7"/>
    <w:rsid w:val="00820D8D"/>
    <w:rsid w:val="008226BA"/>
    <w:rsid w:val="00825535"/>
    <w:rsid w:val="00826E21"/>
    <w:rsid w:val="00833D69"/>
    <w:rsid w:val="00836274"/>
    <w:rsid w:val="00837170"/>
    <w:rsid w:val="00841D0C"/>
    <w:rsid w:val="0084211F"/>
    <w:rsid w:val="0084244E"/>
    <w:rsid w:val="008432EE"/>
    <w:rsid w:val="008531C6"/>
    <w:rsid w:val="00855F25"/>
    <w:rsid w:val="00856084"/>
    <w:rsid w:val="00857755"/>
    <w:rsid w:val="00867CBE"/>
    <w:rsid w:val="008704A3"/>
    <w:rsid w:val="008745F7"/>
    <w:rsid w:val="00874BFC"/>
    <w:rsid w:val="00875976"/>
    <w:rsid w:val="00877D5F"/>
    <w:rsid w:val="008827CF"/>
    <w:rsid w:val="0088329F"/>
    <w:rsid w:val="008839FD"/>
    <w:rsid w:val="00883FD4"/>
    <w:rsid w:val="00884408"/>
    <w:rsid w:val="00884F00"/>
    <w:rsid w:val="008851EA"/>
    <w:rsid w:val="0088522A"/>
    <w:rsid w:val="00885BA9"/>
    <w:rsid w:val="00890B27"/>
    <w:rsid w:val="008919E6"/>
    <w:rsid w:val="008933C9"/>
    <w:rsid w:val="00893C07"/>
    <w:rsid w:val="008959A6"/>
    <w:rsid w:val="00896965"/>
    <w:rsid w:val="00897E20"/>
    <w:rsid w:val="008A05CF"/>
    <w:rsid w:val="008A0D47"/>
    <w:rsid w:val="008A392F"/>
    <w:rsid w:val="008A7262"/>
    <w:rsid w:val="008B5779"/>
    <w:rsid w:val="008B68F1"/>
    <w:rsid w:val="008B7BCD"/>
    <w:rsid w:val="008C20B4"/>
    <w:rsid w:val="008C3AED"/>
    <w:rsid w:val="008C557C"/>
    <w:rsid w:val="008D1946"/>
    <w:rsid w:val="008D1CF2"/>
    <w:rsid w:val="008E2DE5"/>
    <w:rsid w:val="008E4766"/>
    <w:rsid w:val="008E7C62"/>
    <w:rsid w:val="008F005D"/>
    <w:rsid w:val="008F0D5F"/>
    <w:rsid w:val="008F1671"/>
    <w:rsid w:val="008F1A31"/>
    <w:rsid w:val="008F27D1"/>
    <w:rsid w:val="008F2DD1"/>
    <w:rsid w:val="008F45A9"/>
    <w:rsid w:val="008F4DF9"/>
    <w:rsid w:val="008F6864"/>
    <w:rsid w:val="008F7F32"/>
    <w:rsid w:val="00906212"/>
    <w:rsid w:val="00907DFD"/>
    <w:rsid w:val="0091272B"/>
    <w:rsid w:val="00915DDA"/>
    <w:rsid w:val="00916729"/>
    <w:rsid w:val="0091794B"/>
    <w:rsid w:val="009240BA"/>
    <w:rsid w:val="0092588A"/>
    <w:rsid w:val="00925BCA"/>
    <w:rsid w:val="009261AD"/>
    <w:rsid w:val="00927343"/>
    <w:rsid w:val="009341A8"/>
    <w:rsid w:val="009357CC"/>
    <w:rsid w:val="00941BD6"/>
    <w:rsid w:val="009427FE"/>
    <w:rsid w:val="00942B5B"/>
    <w:rsid w:val="009457C7"/>
    <w:rsid w:val="00947961"/>
    <w:rsid w:val="00947E14"/>
    <w:rsid w:val="009548D0"/>
    <w:rsid w:val="009658DC"/>
    <w:rsid w:val="00972FB0"/>
    <w:rsid w:val="009755A5"/>
    <w:rsid w:val="009774E2"/>
    <w:rsid w:val="0098126F"/>
    <w:rsid w:val="00981331"/>
    <w:rsid w:val="00982A71"/>
    <w:rsid w:val="009831EE"/>
    <w:rsid w:val="00991B77"/>
    <w:rsid w:val="0099751A"/>
    <w:rsid w:val="009A2BA2"/>
    <w:rsid w:val="009A49B6"/>
    <w:rsid w:val="009B2FA8"/>
    <w:rsid w:val="009B38CA"/>
    <w:rsid w:val="009B43B2"/>
    <w:rsid w:val="009B4836"/>
    <w:rsid w:val="009B4D92"/>
    <w:rsid w:val="009B5C3C"/>
    <w:rsid w:val="009C7215"/>
    <w:rsid w:val="009D3228"/>
    <w:rsid w:val="009D3600"/>
    <w:rsid w:val="009D4878"/>
    <w:rsid w:val="009E1756"/>
    <w:rsid w:val="009E4400"/>
    <w:rsid w:val="009E6E39"/>
    <w:rsid w:val="009E7E50"/>
    <w:rsid w:val="009F12E1"/>
    <w:rsid w:val="009F1603"/>
    <w:rsid w:val="009F3A59"/>
    <w:rsid w:val="009F3E72"/>
    <w:rsid w:val="009F5A9B"/>
    <w:rsid w:val="009F7B2C"/>
    <w:rsid w:val="009F7FBA"/>
    <w:rsid w:val="00A0149E"/>
    <w:rsid w:val="00A03054"/>
    <w:rsid w:val="00A034A7"/>
    <w:rsid w:val="00A139A6"/>
    <w:rsid w:val="00A21CB0"/>
    <w:rsid w:val="00A21CC8"/>
    <w:rsid w:val="00A24ED9"/>
    <w:rsid w:val="00A26C09"/>
    <w:rsid w:val="00A322A9"/>
    <w:rsid w:val="00A32893"/>
    <w:rsid w:val="00A36C55"/>
    <w:rsid w:val="00A415BB"/>
    <w:rsid w:val="00A43D77"/>
    <w:rsid w:val="00A46153"/>
    <w:rsid w:val="00A468ED"/>
    <w:rsid w:val="00A47F47"/>
    <w:rsid w:val="00A52133"/>
    <w:rsid w:val="00A525FE"/>
    <w:rsid w:val="00A52BFA"/>
    <w:rsid w:val="00A53F40"/>
    <w:rsid w:val="00A54060"/>
    <w:rsid w:val="00A540E3"/>
    <w:rsid w:val="00A564ED"/>
    <w:rsid w:val="00A57B12"/>
    <w:rsid w:val="00A6016D"/>
    <w:rsid w:val="00A608E3"/>
    <w:rsid w:val="00A63A1F"/>
    <w:rsid w:val="00A64DA7"/>
    <w:rsid w:val="00A652F0"/>
    <w:rsid w:val="00A70BA0"/>
    <w:rsid w:val="00A71872"/>
    <w:rsid w:val="00A74B9C"/>
    <w:rsid w:val="00A80BFA"/>
    <w:rsid w:val="00A85616"/>
    <w:rsid w:val="00A85F76"/>
    <w:rsid w:val="00A919F7"/>
    <w:rsid w:val="00AA30CB"/>
    <w:rsid w:val="00AA4644"/>
    <w:rsid w:val="00AA488A"/>
    <w:rsid w:val="00AA5C2E"/>
    <w:rsid w:val="00AA7E4D"/>
    <w:rsid w:val="00AB1DDE"/>
    <w:rsid w:val="00AB2D9D"/>
    <w:rsid w:val="00AB646E"/>
    <w:rsid w:val="00AC193C"/>
    <w:rsid w:val="00AC46FF"/>
    <w:rsid w:val="00AC7B95"/>
    <w:rsid w:val="00AD142A"/>
    <w:rsid w:val="00AD15EE"/>
    <w:rsid w:val="00AD741B"/>
    <w:rsid w:val="00AD7AB0"/>
    <w:rsid w:val="00AD7EBC"/>
    <w:rsid w:val="00AE554D"/>
    <w:rsid w:val="00AF4F9B"/>
    <w:rsid w:val="00AF5B18"/>
    <w:rsid w:val="00AF7396"/>
    <w:rsid w:val="00B00508"/>
    <w:rsid w:val="00B00E1E"/>
    <w:rsid w:val="00B00E50"/>
    <w:rsid w:val="00B00F1F"/>
    <w:rsid w:val="00B02BDE"/>
    <w:rsid w:val="00B02E1A"/>
    <w:rsid w:val="00B1422E"/>
    <w:rsid w:val="00B23EB3"/>
    <w:rsid w:val="00B270E0"/>
    <w:rsid w:val="00B3016C"/>
    <w:rsid w:val="00B30455"/>
    <w:rsid w:val="00B319AB"/>
    <w:rsid w:val="00B32D7E"/>
    <w:rsid w:val="00B35447"/>
    <w:rsid w:val="00B3671B"/>
    <w:rsid w:val="00B4197E"/>
    <w:rsid w:val="00B43B6F"/>
    <w:rsid w:val="00B45752"/>
    <w:rsid w:val="00B5217F"/>
    <w:rsid w:val="00B52DAC"/>
    <w:rsid w:val="00B54627"/>
    <w:rsid w:val="00B55AD4"/>
    <w:rsid w:val="00B61790"/>
    <w:rsid w:val="00B620F5"/>
    <w:rsid w:val="00B64F99"/>
    <w:rsid w:val="00B71880"/>
    <w:rsid w:val="00B72009"/>
    <w:rsid w:val="00B72542"/>
    <w:rsid w:val="00B72FB3"/>
    <w:rsid w:val="00B7383E"/>
    <w:rsid w:val="00B73F6A"/>
    <w:rsid w:val="00B76D37"/>
    <w:rsid w:val="00B80760"/>
    <w:rsid w:val="00B82B5E"/>
    <w:rsid w:val="00B82B8C"/>
    <w:rsid w:val="00B86B50"/>
    <w:rsid w:val="00B87138"/>
    <w:rsid w:val="00B87A44"/>
    <w:rsid w:val="00B94315"/>
    <w:rsid w:val="00B9764D"/>
    <w:rsid w:val="00B97AC9"/>
    <w:rsid w:val="00B97D5B"/>
    <w:rsid w:val="00BA0DAD"/>
    <w:rsid w:val="00BA29A2"/>
    <w:rsid w:val="00BA4FDF"/>
    <w:rsid w:val="00BB1D5D"/>
    <w:rsid w:val="00BB72F1"/>
    <w:rsid w:val="00BC20A9"/>
    <w:rsid w:val="00BC4B65"/>
    <w:rsid w:val="00BD1848"/>
    <w:rsid w:val="00BD1B3C"/>
    <w:rsid w:val="00BD1FC3"/>
    <w:rsid w:val="00BD5E0D"/>
    <w:rsid w:val="00BD7FCD"/>
    <w:rsid w:val="00BE20EB"/>
    <w:rsid w:val="00BE2B06"/>
    <w:rsid w:val="00BE6A17"/>
    <w:rsid w:val="00BF2726"/>
    <w:rsid w:val="00BF42F2"/>
    <w:rsid w:val="00BF58AB"/>
    <w:rsid w:val="00C00A78"/>
    <w:rsid w:val="00C011E6"/>
    <w:rsid w:val="00C053C4"/>
    <w:rsid w:val="00C10845"/>
    <w:rsid w:val="00C16702"/>
    <w:rsid w:val="00C21C59"/>
    <w:rsid w:val="00C31064"/>
    <w:rsid w:val="00C36405"/>
    <w:rsid w:val="00C36407"/>
    <w:rsid w:val="00C40101"/>
    <w:rsid w:val="00C425BF"/>
    <w:rsid w:val="00C42E73"/>
    <w:rsid w:val="00C42EA2"/>
    <w:rsid w:val="00C43141"/>
    <w:rsid w:val="00C4406D"/>
    <w:rsid w:val="00C51DA8"/>
    <w:rsid w:val="00C51F5A"/>
    <w:rsid w:val="00C56A2E"/>
    <w:rsid w:val="00C632AE"/>
    <w:rsid w:val="00C66402"/>
    <w:rsid w:val="00C6649F"/>
    <w:rsid w:val="00C73BDD"/>
    <w:rsid w:val="00C772DA"/>
    <w:rsid w:val="00C809FE"/>
    <w:rsid w:val="00C823CD"/>
    <w:rsid w:val="00C83835"/>
    <w:rsid w:val="00C87E47"/>
    <w:rsid w:val="00C90764"/>
    <w:rsid w:val="00C93A69"/>
    <w:rsid w:val="00C9563E"/>
    <w:rsid w:val="00C96273"/>
    <w:rsid w:val="00CA38E2"/>
    <w:rsid w:val="00CA5483"/>
    <w:rsid w:val="00CB1BB1"/>
    <w:rsid w:val="00CB1F57"/>
    <w:rsid w:val="00CB2594"/>
    <w:rsid w:val="00CB3D00"/>
    <w:rsid w:val="00CB6DCE"/>
    <w:rsid w:val="00CC6406"/>
    <w:rsid w:val="00CC6ECB"/>
    <w:rsid w:val="00CC760E"/>
    <w:rsid w:val="00CD0F2F"/>
    <w:rsid w:val="00CE2433"/>
    <w:rsid w:val="00CE3234"/>
    <w:rsid w:val="00CE74F8"/>
    <w:rsid w:val="00CE7B6E"/>
    <w:rsid w:val="00CF452C"/>
    <w:rsid w:val="00CF4EB9"/>
    <w:rsid w:val="00CF5CA7"/>
    <w:rsid w:val="00CF7AE8"/>
    <w:rsid w:val="00D07EB7"/>
    <w:rsid w:val="00D13CCC"/>
    <w:rsid w:val="00D158B1"/>
    <w:rsid w:val="00D20336"/>
    <w:rsid w:val="00D21AFF"/>
    <w:rsid w:val="00D23355"/>
    <w:rsid w:val="00D25C99"/>
    <w:rsid w:val="00D26EF1"/>
    <w:rsid w:val="00D277D7"/>
    <w:rsid w:val="00D33CA5"/>
    <w:rsid w:val="00D343C8"/>
    <w:rsid w:val="00D4196C"/>
    <w:rsid w:val="00D43D1B"/>
    <w:rsid w:val="00D466E6"/>
    <w:rsid w:val="00D46E45"/>
    <w:rsid w:val="00D50780"/>
    <w:rsid w:val="00D509D7"/>
    <w:rsid w:val="00D50AD9"/>
    <w:rsid w:val="00D52699"/>
    <w:rsid w:val="00D52DB6"/>
    <w:rsid w:val="00D531D1"/>
    <w:rsid w:val="00D559F8"/>
    <w:rsid w:val="00D56FA3"/>
    <w:rsid w:val="00D57955"/>
    <w:rsid w:val="00D57BC2"/>
    <w:rsid w:val="00D6042D"/>
    <w:rsid w:val="00D60DB6"/>
    <w:rsid w:val="00D62B32"/>
    <w:rsid w:val="00D63F51"/>
    <w:rsid w:val="00D65399"/>
    <w:rsid w:val="00D65C2E"/>
    <w:rsid w:val="00D70787"/>
    <w:rsid w:val="00D71832"/>
    <w:rsid w:val="00D72094"/>
    <w:rsid w:val="00D72235"/>
    <w:rsid w:val="00D74788"/>
    <w:rsid w:val="00D75C2E"/>
    <w:rsid w:val="00D800FA"/>
    <w:rsid w:val="00D8096F"/>
    <w:rsid w:val="00D827B7"/>
    <w:rsid w:val="00D834F8"/>
    <w:rsid w:val="00D84B7E"/>
    <w:rsid w:val="00D86609"/>
    <w:rsid w:val="00D93829"/>
    <w:rsid w:val="00D94E90"/>
    <w:rsid w:val="00D95211"/>
    <w:rsid w:val="00D9523E"/>
    <w:rsid w:val="00D9604D"/>
    <w:rsid w:val="00D97D04"/>
    <w:rsid w:val="00DA0615"/>
    <w:rsid w:val="00DA27D2"/>
    <w:rsid w:val="00DA4304"/>
    <w:rsid w:val="00DA5926"/>
    <w:rsid w:val="00DA5E15"/>
    <w:rsid w:val="00DA7A30"/>
    <w:rsid w:val="00DB09DC"/>
    <w:rsid w:val="00DB0F5E"/>
    <w:rsid w:val="00DB1F26"/>
    <w:rsid w:val="00DB2FD0"/>
    <w:rsid w:val="00DB5CBB"/>
    <w:rsid w:val="00DB5DBE"/>
    <w:rsid w:val="00DC0200"/>
    <w:rsid w:val="00DC487B"/>
    <w:rsid w:val="00DC5360"/>
    <w:rsid w:val="00DC5A49"/>
    <w:rsid w:val="00DC6333"/>
    <w:rsid w:val="00DD1A97"/>
    <w:rsid w:val="00DD27AE"/>
    <w:rsid w:val="00DD55A1"/>
    <w:rsid w:val="00DD744C"/>
    <w:rsid w:val="00DD7E3F"/>
    <w:rsid w:val="00DE095A"/>
    <w:rsid w:val="00DF3D2F"/>
    <w:rsid w:val="00DF6741"/>
    <w:rsid w:val="00DF6867"/>
    <w:rsid w:val="00E116B5"/>
    <w:rsid w:val="00E15CA4"/>
    <w:rsid w:val="00E16C1E"/>
    <w:rsid w:val="00E203C5"/>
    <w:rsid w:val="00E22E88"/>
    <w:rsid w:val="00E25D5B"/>
    <w:rsid w:val="00E26BBD"/>
    <w:rsid w:val="00E27B7B"/>
    <w:rsid w:val="00E27BFE"/>
    <w:rsid w:val="00E367F2"/>
    <w:rsid w:val="00E43BDC"/>
    <w:rsid w:val="00E47B34"/>
    <w:rsid w:val="00E50D15"/>
    <w:rsid w:val="00E5107F"/>
    <w:rsid w:val="00E527BC"/>
    <w:rsid w:val="00E559E7"/>
    <w:rsid w:val="00E57CD6"/>
    <w:rsid w:val="00E63054"/>
    <w:rsid w:val="00E64978"/>
    <w:rsid w:val="00E70ECA"/>
    <w:rsid w:val="00E75EC5"/>
    <w:rsid w:val="00E7632B"/>
    <w:rsid w:val="00E81F2A"/>
    <w:rsid w:val="00E832E6"/>
    <w:rsid w:val="00E86CAC"/>
    <w:rsid w:val="00E87AE0"/>
    <w:rsid w:val="00E87CA9"/>
    <w:rsid w:val="00E909AD"/>
    <w:rsid w:val="00E91CEC"/>
    <w:rsid w:val="00E972A9"/>
    <w:rsid w:val="00EA12E7"/>
    <w:rsid w:val="00EA15CB"/>
    <w:rsid w:val="00EA3275"/>
    <w:rsid w:val="00EA3B4C"/>
    <w:rsid w:val="00EA3D6F"/>
    <w:rsid w:val="00EA60BC"/>
    <w:rsid w:val="00EA7E8D"/>
    <w:rsid w:val="00EB1D05"/>
    <w:rsid w:val="00EB7F10"/>
    <w:rsid w:val="00EC0127"/>
    <w:rsid w:val="00EC349D"/>
    <w:rsid w:val="00EC4B83"/>
    <w:rsid w:val="00EC7DF8"/>
    <w:rsid w:val="00ED0DE8"/>
    <w:rsid w:val="00ED2529"/>
    <w:rsid w:val="00EE016C"/>
    <w:rsid w:val="00EE3DB2"/>
    <w:rsid w:val="00EE4F31"/>
    <w:rsid w:val="00EE4FFA"/>
    <w:rsid w:val="00EE52C2"/>
    <w:rsid w:val="00EE589D"/>
    <w:rsid w:val="00EE68C5"/>
    <w:rsid w:val="00EE7ADC"/>
    <w:rsid w:val="00EF1549"/>
    <w:rsid w:val="00EF37C1"/>
    <w:rsid w:val="00EF58BC"/>
    <w:rsid w:val="00EF73DE"/>
    <w:rsid w:val="00F0188B"/>
    <w:rsid w:val="00F01BAB"/>
    <w:rsid w:val="00F04E52"/>
    <w:rsid w:val="00F055A5"/>
    <w:rsid w:val="00F12149"/>
    <w:rsid w:val="00F125AD"/>
    <w:rsid w:val="00F12652"/>
    <w:rsid w:val="00F1339E"/>
    <w:rsid w:val="00F14EBC"/>
    <w:rsid w:val="00F15142"/>
    <w:rsid w:val="00F15E00"/>
    <w:rsid w:val="00F168FB"/>
    <w:rsid w:val="00F179E5"/>
    <w:rsid w:val="00F17D0F"/>
    <w:rsid w:val="00F219A4"/>
    <w:rsid w:val="00F23C39"/>
    <w:rsid w:val="00F3097F"/>
    <w:rsid w:val="00F30BB6"/>
    <w:rsid w:val="00F31451"/>
    <w:rsid w:val="00F346A2"/>
    <w:rsid w:val="00F44A88"/>
    <w:rsid w:val="00F464B8"/>
    <w:rsid w:val="00F46A1B"/>
    <w:rsid w:val="00F502E7"/>
    <w:rsid w:val="00F55384"/>
    <w:rsid w:val="00F62202"/>
    <w:rsid w:val="00F63F03"/>
    <w:rsid w:val="00F7026D"/>
    <w:rsid w:val="00F70337"/>
    <w:rsid w:val="00F70FA4"/>
    <w:rsid w:val="00F736B9"/>
    <w:rsid w:val="00F746F3"/>
    <w:rsid w:val="00F77B16"/>
    <w:rsid w:val="00F81A93"/>
    <w:rsid w:val="00F83EED"/>
    <w:rsid w:val="00F86382"/>
    <w:rsid w:val="00F87294"/>
    <w:rsid w:val="00F87A0C"/>
    <w:rsid w:val="00F90F0A"/>
    <w:rsid w:val="00F94812"/>
    <w:rsid w:val="00FA041A"/>
    <w:rsid w:val="00FA4CA3"/>
    <w:rsid w:val="00FB18FD"/>
    <w:rsid w:val="00FB1B78"/>
    <w:rsid w:val="00FB3319"/>
    <w:rsid w:val="00FB39D0"/>
    <w:rsid w:val="00FB5A20"/>
    <w:rsid w:val="00FC299E"/>
    <w:rsid w:val="00FC59CA"/>
    <w:rsid w:val="00FD1058"/>
    <w:rsid w:val="00FD6680"/>
    <w:rsid w:val="00FD6D8A"/>
    <w:rsid w:val="00FE047A"/>
    <w:rsid w:val="00FE0997"/>
    <w:rsid w:val="00FE302F"/>
    <w:rsid w:val="00FF3F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00802-5BA0-4811-B812-AC34A21D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26894"/>
    <w:pPr>
      <w:spacing w:after="0" w:line="240" w:lineRule="auto"/>
    </w:pPr>
    <w:rPr>
      <w:rFonts w:asciiTheme="minorHAnsi" w:hAnsiTheme="minorHAnsi"/>
      <w:sz w:val="22"/>
      <w:szCs w:val="24"/>
      <w:lang w:val="en-US"/>
    </w:rPr>
  </w:style>
  <w:style w:type="paragraph" w:styleId="Kop1">
    <w:name w:val="heading 1"/>
    <w:basedOn w:val="Standaard"/>
    <w:next w:val="Standaard"/>
    <w:link w:val="Kop1Char"/>
    <w:uiPriority w:val="9"/>
    <w:qFormat/>
    <w:rsid w:val="00383BA2"/>
    <w:pPr>
      <w:keepNext/>
      <w:keepLines/>
      <w:spacing w:before="240"/>
      <w:outlineLvl w:val="0"/>
    </w:pPr>
    <w:rPr>
      <w:rFonts w:eastAsiaTheme="majorEastAsia" w:cstheme="majorBidi"/>
      <w:color w:val="365F91" w:themeColor="accent1" w:themeShade="BF"/>
      <w:sz w:val="32"/>
      <w:szCs w:val="32"/>
    </w:rPr>
  </w:style>
  <w:style w:type="paragraph" w:styleId="Kop2">
    <w:name w:val="heading 2"/>
    <w:basedOn w:val="Standaard"/>
    <w:next w:val="Standaard"/>
    <w:link w:val="Kop2Char"/>
    <w:uiPriority w:val="9"/>
    <w:unhideWhenUsed/>
    <w:qFormat/>
    <w:rsid w:val="001F5C3F"/>
    <w:pPr>
      <w:keepNext/>
      <w:keepLines/>
      <w:spacing w:before="40"/>
      <w:outlineLvl w:val="1"/>
    </w:pPr>
    <w:rPr>
      <w:rFonts w:eastAsiaTheme="majorEastAsia" w:cstheme="majorBidi"/>
      <w:color w:val="365F91" w:themeColor="accent1" w:themeShade="BF"/>
      <w:sz w:val="26"/>
      <w:szCs w:val="26"/>
    </w:rPr>
  </w:style>
  <w:style w:type="paragraph" w:styleId="Kop3">
    <w:name w:val="heading 3"/>
    <w:basedOn w:val="Standaard"/>
    <w:next w:val="Standaard"/>
    <w:link w:val="Kop3Char"/>
    <w:uiPriority w:val="9"/>
    <w:unhideWhenUsed/>
    <w:qFormat/>
    <w:rsid w:val="004A5723"/>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E4400"/>
    <w:pPr>
      <w:tabs>
        <w:tab w:val="center" w:pos="4536"/>
        <w:tab w:val="right" w:pos="9072"/>
      </w:tabs>
    </w:pPr>
  </w:style>
  <w:style w:type="character" w:customStyle="1" w:styleId="KoptekstChar">
    <w:name w:val="Koptekst Char"/>
    <w:basedOn w:val="Standaardalinea-lettertype"/>
    <w:link w:val="Koptekst"/>
    <w:uiPriority w:val="99"/>
    <w:rsid w:val="009E4400"/>
  </w:style>
  <w:style w:type="paragraph" w:styleId="Voettekst">
    <w:name w:val="footer"/>
    <w:basedOn w:val="Standaard"/>
    <w:link w:val="VoettekstChar"/>
    <w:uiPriority w:val="99"/>
    <w:unhideWhenUsed/>
    <w:rsid w:val="009E4400"/>
    <w:pPr>
      <w:tabs>
        <w:tab w:val="center" w:pos="4536"/>
        <w:tab w:val="right" w:pos="9072"/>
      </w:tabs>
    </w:pPr>
  </w:style>
  <w:style w:type="character" w:customStyle="1" w:styleId="VoettekstChar">
    <w:name w:val="Voettekst Char"/>
    <w:basedOn w:val="Standaardalinea-lettertype"/>
    <w:link w:val="Voettekst"/>
    <w:uiPriority w:val="99"/>
    <w:rsid w:val="009E4400"/>
  </w:style>
  <w:style w:type="paragraph" w:styleId="Ballontekst">
    <w:name w:val="Balloon Text"/>
    <w:basedOn w:val="Standaard"/>
    <w:link w:val="BallontekstChar"/>
    <w:uiPriority w:val="99"/>
    <w:semiHidden/>
    <w:unhideWhenUsed/>
    <w:rsid w:val="009E440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4400"/>
    <w:rPr>
      <w:rFonts w:ascii="Tahoma" w:hAnsi="Tahoma" w:cs="Tahoma"/>
      <w:sz w:val="16"/>
      <w:szCs w:val="16"/>
    </w:rPr>
  </w:style>
  <w:style w:type="character" w:styleId="Paginanummer">
    <w:name w:val="page number"/>
    <w:basedOn w:val="Standaardalinea-lettertype"/>
    <w:uiPriority w:val="99"/>
    <w:semiHidden/>
    <w:unhideWhenUsed/>
    <w:rsid w:val="009E4400"/>
  </w:style>
  <w:style w:type="paragraph" w:styleId="Lijstalinea">
    <w:name w:val="List Paragraph"/>
    <w:basedOn w:val="Standaard"/>
    <w:uiPriority w:val="34"/>
    <w:qFormat/>
    <w:rsid w:val="00DA5926"/>
    <w:pPr>
      <w:ind w:left="720"/>
      <w:contextualSpacing/>
    </w:pPr>
  </w:style>
  <w:style w:type="paragraph" w:styleId="Documentstructuur">
    <w:name w:val="Document Map"/>
    <w:basedOn w:val="Standaard"/>
    <w:link w:val="DocumentstructuurChar"/>
    <w:uiPriority w:val="99"/>
    <w:semiHidden/>
    <w:unhideWhenUsed/>
    <w:rsid w:val="0004089B"/>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04089B"/>
    <w:rPr>
      <w:rFonts w:ascii="Tahoma" w:hAnsi="Tahoma" w:cs="Tahoma"/>
      <w:sz w:val="16"/>
      <w:szCs w:val="16"/>
    </w:rPr>
  </w:style>
  <w:style w:type="table" w:styleId="Tabelraster">
    <w:name w:val="Table Grid"/>
    <w:basedOn w:val="Standaardtabel"/>
    <w:uiPriority w:val="59"/>
    <w:rsid w:val="00B6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83BA2"/>
    <w:rPr>
      <w:rFonts w:asciiTheme="minorHAnsi" w:eastAsiaTheme="majorEastAsia" w:hAnsiTheme="minorHAnsi" w:cstheme="majorBidi"/>
      <w:color w:val="365F91" w:themeColor="accent1" w:themeShade="BF"/>
      <w:sz w:val="32"/>
      <w:szCs w:val="32"/>
      <w:lang w:val="en-US"/>
    </w:rPr>
  </w:style>
  <w:style w:type="character" w:customStyle="1" w:styleId="Kop2Char">
    <w:name w:val="Kop 2 Char"/>
    <w:basedOn w:val="Standaardalinea-lettertype"/>
    <w:link w:val="Kop2"/>
    <w:uiPriority w:val="9"/>
    <w:rsid w:val="001F5C3F"/>
    <w:rPr>
      <w:rFonts w:asciiTheme="minorHAnsi" w:eastAsiaTheme="majorEastAsia" w:hAnsiTheme="minorHAnsi" w:cstheme="majorBidi"/>
      <w:color w:val="365F91" w:themeColor="accent1" w:themeShade="BF"/>
      <w:sz w:val="26"/>
      <w:szCs w:val="26"/>
      <w:lang w:val="en-US"/>
    </w:rPr>
  </w:style>
  <w:style w:type="character" w:customStyle="1" w:styleId="normalchar1">
    <w:name w:val="normal__char1"/>
    <w:basedOn w:val="Standaardalinea-lettertype"/>
    <w:rsid w:val="00DC5360"/>
    <w:rPr>
      <w:rFonts w:ascii="Calibri" w:hAnsi="Calibri" w:hint="default"/>
      <w:sz w:val="22"/>
      <w:szCs w:val="22"/>
    </w:rPr>
  </w:style>
  <w:style w:type="character" w:customStyle="1" w:styleId="alt-edited1">
    <w:name w:val="alt-edited1"/>
    <w:basedOn w:val="Standaardalinea-lettertype"/>
    <w:rsid w:val="00C4406D"/>
    <w:rPr>
      <w:color w:val="4D90F0"/>
    </w:rPr>
  </w:style>
  <w:style w:type="character" w:styleId="Hyperlink">
    <w:name w:val="Hyperlink"/>
    <w:basedOn w:val="Standaardalinea-lettertype"/>
    <w:uiPriority w:val="99"/>
    <w:unhideWhenUsed/>
    <w:rsid w:val="005752D9"/>
    <w:rPr>
      <w:color w:val="0000FF" w:themeColor="hyperlink"/>
      <w:u w:val="single"/>
    </w:rPr>
  </w:style>
  <w:style w:type="character" w:styleId="Tekstvantijdelijkeaanduiding">
    <w:name w:val="Placeholder Text"/>
    <w:basedOn w:val="Standaardalinea-lettertype"/>
    <w:uiPriority w:val="99"/>
    <w:semiHidden/>
    <w:rsid w:val="00590A44"/>
    <w:rPr>
      <w:color w:val="808080"/>
    </w:rPr>
  </w:style>
  <w:style w:type="character" w:customStyle="1" w:styleId="apple-converted-space">
    <w:name w:val="apple-converted-space"/>
    <w:basedOn w:val="Standaardalinea-lettertype"/>
    <w:rsid w:val="000601ED"/>
  </w:style>
  <w:style w:type="paragraph" w:styleId="Geenafstand">
    <w:name w:val="No Spacing"/>
    <w:uiPriority w:val="1"/>
    <w:qFormat/>
    <w:rsid w:val="00EF58BC"/>
    <w:pPr>
      <w:spacing w:after="0" w:line="240" w:lineRule="auto"/>
    </w:pPr>
    <w:rPr>
      <w:rFonts w:asciiTheme="minorHAnsi" w:hAnsiTheme="minorHAnsi"/>
      <w:sz w:val="22"/>
      <w:szCs w:val="24"/>
      <w:lang w:val="en-US"/>
    </w:rPr>
  </w:style>
  <w:style w:type="paragraph" w:styleId="Bijschrift">
    <w:name w:val="caption"/>
    <w:basedOn w:val="Standaard"/>
    <w:next w:val="Standaard"/>
    <w:uiPriority w:val="35"/>
    <w:unhideWhenUsed/>
    <w:qFormat/>
    <w:rsid w:val="005C2892"/>
    <w:pPr>
      <w:spacing w:after="200"/>
    </w:pPr>
    <w:rPr>
      <w:i/>
      <w:iCs/>
      <w:color w:val="1F497D" w:themeColor="text2"/>
      <w:sz w:val="18"/>
      <w:szCs w:val="18"/>
    </w:rPr>
  </w:style>
  <w:style w:type="character" w:styleId="GevolgdeHyperlink">
    <w:name w:val="FollowedHyperlink"/>
    <w:basedOn w:val="Standaardalinea-lettertype"/>
    <w:uiPriority w:val="99"/>
    <w:semiHidden/>
    <w:unhideWhenUsed/>
    <w:rsid w:val="0081614C"/>
    <w:rPr>
      <w:color w:val="800080" w:themeColor="followedHyperlink"/>
      <w:u w:val="single"/>
    </w:rPr>
  </w:style>
  <w:style w:type="character" w:customStyle="1" w:styleId="Kop3Char">
    <w:name w:val="Kop 3 Char"/>
    <w:basedOn w:val="Standaardalinea-lettertype"/>
    <w:link w:val="Kop3"/>
    <w:uiPriority w:val="9"/>
    <w:rsid w:val="004A5723"/>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99846">
      <w:bodyDiv w:val="1"/>
      <w:marLeft w:val="0"/>
      <w:marRight w:val="0"/>
      <w:marTop w:val="0"/>
      <w:marBottom w:val="0"/>
      <w:divBdr>
        <w:top w:val="none" w:sz="0" w:space="0" w:color="auto"/>
        <w:left w:val="none" w:sz="0" w:space="0" w:color="auto"/>
        <w:bottom w:val="none" w:sz="0" w:space="0" w:color="auto"/>
        <w:right w:val="none" w:sz="0" w:space="0" w:color="auto"/>
      </w:divBdr>
    </w:div>
    <w:div w:id="967124142">
      <w:bodyDiv w:val="1"/>
      <w:marLeft w:val="0"/>
      <w:marRight w:val="0"/>
      <w:marTop w:val="0"/>
      <w:marBottom w:val="0"/>
      <w:divBdr>
        <w:top w:val="none" w:sz="0" w:space="0" w:color="auto"/>
        <w:left w:val="none" w:sz="0" w:space="0" w:color="auto"/>
        <w:bottom w:val="none" w:sz="0" w:space="0" w:color="auto"/>
        <w:right w:val="none" w:sz="0" w:space="0" w:color="auto"/>
      </w:divBdr>
    </w:div>
    <w:div w:id="10959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nocker@roc-teraa.nl"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b.porobic@roc-teraa.nl" TargetMode="External"/><Relationship Id="rId12" Type="http://schemas.openxmlformats.org/officeDocument/2006/relationships/image" Target="media/image4.png"/><Relationship Id="rId17" Type="http://schemas.openxmlformats.org/officeDocument/2006/relationships/hyperlink" Target="http://www.freecodecamp.com" TargetMode="External"/><Relationship Id="rId2" Type="http://schemas.openxmlformats.org/officeDocument/2006/relationships/styles" Target="styles.xml"/><Relationship Id="rId16" Type="http://schemas.openxmlformats.org/officeDocument/2006/relationships/hyperlink" Target="https://www.w3schools.com/Php/php_mysql_intro.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dccomics.com/character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Downloads\assignment%20-%20NAAM%20OPDRACHT%20-%20VAK%20-%20Vx%20-%20TTO%20-%20ICT%20college%202017%20(3).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 NAAM OPDRACHT - VAK - Vx - TTO - ICT college 2017 (3).dotx</Template>
  <TotalTime>2899</TotalTime>
  <Pages>4</Pages>
  <Words>870</Words>
  <Characters>4786</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Memo template</vt:lpstr>
      <vt:lpstr>Memo template</vt:lpstr>
    </vt:vector>
  </TitlesOfParts>
  <Company>ROC Ter AA</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template</dc:title>
  <dc:creator>Benjamin</dc:creator>
  <cp:lastModifiedBy>Ruben van de Ven</cp:lastModifiedBy>
  <cp:revision>797</cp:revision>
  <dcterms:created xsi:type="dcterms:W3CDTF">2017-03-27T09:44:00Z</dcterms:created>
  <dcterms:modified xsi:type="dcterms:W3CDTF">2019-02-28T13:57:00Z</dcterms:modified>
</cp:coreProperties>
</file>